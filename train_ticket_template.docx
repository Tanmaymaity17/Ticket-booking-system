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D214CA" w14:paraId="29982F08" w14:textId="77777777" w:rsidTr="00F93BC6">
        <w:trPr>
          <w:trHeight w:val="1256"/>
          <w:jc w:val="center"/>
        </w:trPr>
        <w:tc>
          <w:tcPr>
            <w:tcW w:w="3539" w:type="dxa"/>
            <w:vAlign w:val="center"/>
            <w:hideMark/>
          </w:tcPr>
          <w:p w14:paraId="4AB3D1D3" w14:textId="4EA85C99" w:rsidR="00A340F2" w:rsidRPr="00064E3E" w:rsidRDefault="003C344C" w:rsidP="00F93BC6">
            <w:pPr>
              <w:pStyle w:val="Title"/>
              <w:jc w:val="center"/>
            </w:pPr>
            <w:r>
              <w:t>ticket</w:t>
            </w:r>
          </w:p>
        </w:tc>
        <w:tc>
          <w:tcPr>
            <w:tcW w:w="3539" w:type="dxa"/>
          </w:tcPr>
          <w:p w14:paraId="6F8579F2" w14:textId="36F69020" w:rsidR="00A340F2" w:rsidRDefault="00A340F2" w:rsidP="003C344C">
            <w:pPr>
              <w:pStyle w:val="Title"/>
            </w:pPr>
          </w:p>
        </w:tc>
        <w:tc>
          <w:tcPr>
            <w:tcW w:w="3539" w:type="dxa"/>
            <w:hideMark/>
          </w:tcPr>
          <w:p w14:paraId="6EA42123" w14:textId="5293AC6D" w:rsidR="00A340F2" w:rsidRDefault="00D214CA" w:rsidP="003C344C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64AB8C7" wp14:editId="48413147">
                  <wp:extent cx="1996440" cy="1033245"/>
                  <wp:effectExtent l="0" t="0" r="3810" b="0"/>
                  <wp:docPr id="117670929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709299" name="Picture 117670929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728" cy="1052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4CA" w14:paraId="662CA27D" w14:textId="77777777" w:rsidTr="00F93BC6">
        <w:trPr>
          <w:trHeight w:val="1364"/>
          <w:jc w:val="center"/>
        </w:trPr>
        <w:tc>
          <w:tcPr>
            <w:tcW w:w="3539" w:type="dxa"/>
            <w:vAlign w:val="center"/>
            <w:hideMark/>
          </w:tcPr>
          <w:p w14:paraId="4E510E5D" w14:textId="110E7D75" w:rsidR="00A340F2" w:rsidRPr="00064E3E" w:rsidRDefault="003C344C" w:rsidP="00F93BC6">
            <w:pPr>
              <w:jc w:val="center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Boarding From</w:t>
            </w:r>
          </w:p>
          <w:p w14:paraId="16A0D211" w14:textId="38A68BAB" w:rsidR="003C344C" w:rsidRPr="003C344C" w:rsidRDefault="0065530D" w:rsidP="00F93BC6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{{ s</w:t>
            </w:r>
            <w:r w:rsidR="008B15B2">
              <w:rPr>
                <w:rFonts w:cstheme="minorHAnsi"/>
                <w:color w:val="000000" w:themeColor="text1"/>
                <w:sz w:val="32"/>
                <w:szCs w:val="32"/>
              </w:rPr>
              <w:t>ource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 }}</w:t>
            </w:r>
          </w:p>
        </w:tc>
        <w:tc>
          <w:tcPr>
            <w:tcW w:w="3539" w:type="dxa"/>
            <w:vAlign w:val="center"/>
            <w:hideMark/>
          </w:tcPr>
          <w:p w14:paraId="32A78635" w14:textId="6991D67B" w:rsidR="00A340F2" w:rsidRPr="00064E3E" w:rsidRDefault="003C344C" w:rsidP="00F93BC6">
            <w:pPr>
              <w:jc w:val="center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Booking Till</w:t>
            </w:r>
          </w:p>
          <w:p w14:paraId="5FD4634A" w14:textId="12BE9CC2" w:rsidR="00A340F2" w:rsidRPr="00064E3E" w:rsidRDefault="0065530D" w:rsidP="00F93BC6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{{ d</w:t>
            </w:r>
            <w:r w:rsidR="008B15B2">
              <w:rPr>
                <w:rFonts w:cstheme="minorHAnsi"/>
                <w:color w:val="000000" w:themeColor="text1"/>
                <w:sz w:val="32"/>
                <w:szCs w:val="32"/>
              </w:rPr>
              <w:t>estination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 }}</w:t>
            </w:r>
          </w:p>
        </w:tc>
        <w:tc>
          <w:tcPr>
            <w:tcW w:w="3539" w:type="dxa"/>
            <w:vAlign w:val="center"/>
            <w:hideMark/>
          </w:tcPr>
          <w:p w14:paraId="38942ECA" w14:textId="33AFCB9C" w:rsidR="003C344C" w:rsidRPr="00064E3E" w:rsidRDefault="008B15B2" w:rsidP="00F93BC6">
            <w:pPr>
              <w:jc w:val="center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Journey Date</w:t>
            </w:r>
          </w:p>
          <w:p w14:paraId="51708F0C" w14:textId="3F7E7FB0" w:rsidR="00A340F2" w:rsidRPr="00EC16CD" w:rsidRDefault="0065530D" w:rsidP="00F93B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{{ date }}</w:t>
            </w:r>
          </w:p>
        </w:tc>
      </w:tr>
      <w:tr w:rsidR="00D214CA" w14:paraId="48644CE6" w14:textId="77777777" w:rsidTr="00774784">
        <w:trPr>
          <w:trHeight w:val="2215"/>
          <w:jc w:val="center"/>
        </w:trPr>
        <w:tc>
          <w:tcPr>
            <w:tcW w:w="3539" w:type="dxa"/>
            <w:vAlign w:val="center"/>
            <w:hideMark/>
          </w:tcPr>
          <w:p w14:paraId="4FBC38AC" w14:textId="08F748AC" w:rsidR="008B15B2" w:rsidRDefault="008B15B2" w:rsidP="00F93BC6">
            <w:pPr>
              <w:jc w:val="center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8B15B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Booking ID</w:t>
            </w:r>
          </w:p>
          <w:p w14:paraId="0143029A" w14:textId="77777777" w:rsidR="008B15B2" w:rsidRPr="00774784" w:rsidRDefault="008B15B2" w:rsidP="00F93BC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321BC75C" w14:textId="436F0838" w:rsidR="00A340F2" w:rsidRPr="008B15B2" w:rsidRDefault="0065530D" w:rsidP="00F93BC6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{{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b</w:t>
            </w:r>
            <w:r w:rsidR="008B15B2" w:rsidRPr="008B15B2">
              <w:rPr>
                <w:rFonts w:cstheme="minorHAnsi"/>
                <w:color w:val="000000" w:themeColor="text1"/>
                <w:sz w:val="28"/>
                <w:szCs w:val="28"/>
              </w:rPr>
              <w:t>ookingID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}}</w:t>
            </w:r>
          </w:p>
          <w:p w14:paraId="3C366140" w14:textId="2CACCD09" w:rsidR="00A340F2" w:rsidRDefault="00A340F2" w:rsidP="00F93B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39" w:type="dxa"/>
            <w:vAlign w:val="center"/>
          </w:tcPr>
          <w:p w14:paraId="45966506" w14:textId="10B234DB" w:rsidR="00A340F2" w:rsidRDefault="008B15B2" w:rsidP="00F93BC6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8B15B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Train No./Name</w:t>
            </w:r>
          </w:p>
          <w:p w14:paraId="69C11510" w14:textId="77777777" w:rsidR="008B15B2" w:rsidRPr="008B15B2" w:rsidRDefault="008B15B2" w:rsidP="00F93BC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0D3DA7F3" w14:textId="4CC476F3" w:rsidR="008B15B2" w:rsidRDefault="0065530D" w:rsidP="00F93BC6">
            <w:pPr>
              <w:jc w:val="center"/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{{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t</w:t>
            </w:r>
            <w:r w:rsidR="008B15B2" w:rsidRPr="008B15B2">
              <w:rPr>
                <w:rFonts w:cstheme="minorHAnsi"/>
                <w:color w:val="000000" w:themeColor="text1"/>
                <w:sz w:val="28"/>
                <w:szCs w:val="28"/>
              </w:rPr>
              <w:t>rainID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}}/{{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t</w:t>
            </w:r>
            <w:r w:rsidR="008B15B2" w:rsidRPr="008B15B2">
              <w:rPr>
                <w:rFonts w:cstheme="minorHAnsi"/>
                <w:color w:val="000000" w:themeColor="text1"/>
                <w:sz w:val="28"/>
                <w:szCs w:val="28"/>
              </w:rPr>
              <w:t>rainName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}}</w:t>
            </w:r>
          </w:p>
        </w:tc>
        <w:tc>
          <w:tcPr>
            <w:tcW w:w="3539" w:type="dxa"/>
            <w:vAlign w:val="center"/>
          </w:tcPr>
          <w:p w14:paraId="4E6ADAB6" w14:textId="2DB478B8" w:rsidR="00A340F2" w:rsidRPr="008B15B2" w:rsidRDefault="00302887" w:rsidP="00774784">
            <w:pPr>
              <w:jc w:val="center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Booked by</w:t>
            </w:r>
          </w:p>
          <w:p w14:paraId="0AFBF5BC" w14:textId="77777777" w:rsidR="008B15B2" w:rsidRPr="008B15B2" w:rsidRDefault="008B15B2" w:rsidP="00774784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  <w:p w14:paraId="1160C4A3" w14:textId="3BA8C0F5" w:rsidR="008B15B2" w:rsidRPr="00774784" w:rsidRDefault="0065530D" w:rsidP="00774784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{{ </w:t>
            </w:r>
            <w:proofErr w:type="spellStart"/>
            <w:r w:rsidR="000C7F3F">
              <w:rPr>
                <w:rFonts w:cstheme="minorHAnsi"/>
                <w:color w:val="000000" w:themeColor="text1"/>
                <w:sz w:val="28"/>
                <w:szCs w:val="28"/>
              </w:rPr>
              <w:t>f</w:t>
            </w:r>
            <w:r w:rsidR="00302887">
              <w:rPr>
                <w:rFonts w:cstheme="minorHAnsi"/>
                <w:color w:val="000000" w:themeColor="text1"/>
                <w:sz w:val="28"/>
                <w:szCs w:val="28"/>
              </w:rPr>
              <w:t>name</w:t>
            </w:r>
            <w:proofErr w:type="spellEnd"/>
            <w:r w:rsidR="00302887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}}</w:t>
            </w:r>
          </w:p>
        </w:tc>
      </w:tr>
    </w:tbl>
    <w:p w14:paraId="4AE6E96C" w14:textId="77777777" w:rsidR="00A340F2" w:rsidRDefault="00A340F2" w:rsidP="002F5404">
      <w:pPr>
        <w:rPr>
          <w:noProof/>
        </w:rPr>
      </w:pPr>
    </w:p>
    <w:p w14:paraId="27F934B2" w14:textId="77777777" w:rsidR="008609B3" w:rsidRDefault="008609B3" w:rsidP="002F5404">
      <w:pPr>
        <w:rPr>
          <w:noProof/>
        </w:rPr>
      </w:pPr>
    </w:p>
    <w:p w14:paraId="66AC84C3" w14:textId="77777777" w:rsidR="008609B3" w:rsidRDefault="008609B3" w:rsidP="002F5404">
      <w:pPr>
        <w:rPr>
          <w:noProof/>
        </w:rPr>
      </w:pPr>
    </w:p>
    <w:p w14:paraId="243768B4" w14:textId="77777777" w:rsidR="001C6202" w:rsidRDefault="001C6202" w:rsidP="00A340F2">
      <w:pPr>
        <w:rPr>
          <w:noProof/>
        </w:rPr>
      </w:pPr>
    </w:p>
    <w:tbl>
      <w:tblPr>
        <w:tblStyle w:val="Contenttable"/>
        <w:tblW w:w="5039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3119"/>
        <w:gridCol w:w="850"/>
        <w:gridCol w:w="2127"/>
        <w:gridCol w:w="2268"/>
        <w:gridCol w:w="2230"/>
      </w:tblGrid>
      <w:tr w:rsidR="00474272" w14:paraId="6F22D085" w14:textId="77777777" w:rsidTr="003C3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3119" w:type="dxa"/>
            <w:hideMark/>
          </w:tcPr>
          <w:p w14:paraId="23624288" w14:textId="605966D1" w:rsidR="00474272" w:rsidRDefault="00474272" w:rsidP="002F5404">
            <w:pPr>
              <w:pStyle w:val="Style1"/>
              <w:framePr w:hSpace="0" w:wrap="auto" w:vAnchor="margin" w:hAnchor="text" w:xAlign="left" w:yAlign="inline"/>
            </w:pPr>
            <w:r>
              <w:t>Name</w:t>
            </w:r>
          </w:p>
        </w:tc>
        <w:tc>
          <w:tcPr>
            <w:tcW w:w="850" w:type="dxa"/>
          </w:tcPr>
          <w:p w14:paraId="6BFCF975" w14:textId="3E44DC62" w:rsidR="00474272" w:rsidRDefault="00474272" w:rsidP="00474272">
            <w:pPr>
              <w:pStyle w:val="Style1"/>
              <w:framePr w:hSpace="0" w:wrap="auto" w:vAnchor="margin" w:hAnchor="text" w:xAlign="left" w:yAlign="inline"/>
              <w:jc w:val="center"/>
            </w:pPr>
            <w:r>
              <w:t>AGE</w:t>
            </w:r>
          </w:p>
        </w:tc>
        <w:tc>
          <w:tcPr>
            <w:tcW w:w="2127" w:type="dxa"/>
            <w:hideMark/>
          </w:tcPr>
          <w:p w14:paraId="0B9F304E" w14:textId="350BC415" w:rsidR="00474272" w:rsidRDefault="00474272" w:rsidP="00474272">
            <w:pPr>
              <w:pStyle w:val="Style1"/>
              <w:framePr w:hSpace="0" w:wrap="auto" w:vAnchor="margin" w:hAnchor="text" w:xAlign="left" w:yAlign="inline"/>
              <w:jc w:val="center"/>
            </w:pPr>
            <w:r>
              <w:t>GENDER</w:t>
            </w:r>
          </w:p>
        </w:tc>
        <w:tc>
          <w:tcPr>
            <w:tcW w:w="2268" w:type="dxa"/>
            <w:hideMark/>
          </w:tcPr>
          <w:p w14:paraId="750CCC17" w14:textId="651BC489" w:rsidR="00474272" w:rsidRDefault="00474272" w:rsidP="00474272">
            <w:pPr>
              <w:pStyle w:val="Style1"/>
              <w:framePr w:hSpace="0" w:wrap="auto" w:vAnchor="margin" w:hAnchor="text" w:xAlign="left" w:yAlign="inline"/>
              <w:jc w:val="center"/>
            </w:pPr>
            <w:r>
              <w:t>Class</w:t>
            </w:r>
          </w:p>
        </w:tc>
        <w:tc>
          <w:tcPr>
            <w:tcW w:w="2230" w:type="dxa"/>
            <w:hideMark/>
          </w:tcPr>
          <w:p w14:paraId="06FE918F" w14:textId="7C353388" w:rsidR="00474272" w:rsidRDefault="00474272" w:rsidP="003C344C">
            <w:pPr>
              <w:pStyle w:val="Style1"/>
              <w:framePr w:hSpace="0" w:wrap="auto" w:vAnchor="margin" w:hAnchor="text" w:xAlign="left" w:yAlign="inline"/>
              <w:jc w:val="center"/>
            </w:pPr>
            <w:r>
              <w:t>seat no.</w:t>
            </w:r>
          </w:p>
        </w:tc>
      </w:tr>
    </w:tbl>
    <w:p w14:paraId="7E95AE8A" w14:textId="77777777" w:rsidR="000E7C40" w:rsidRDefault="000E7C40"/>
    <w:tbl>
      <w:tblPr>
        <w:tblW w:w="5057" w:type="pct"/>
        <w:tblLayout w:type="fixed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3119"/>
        <w:gridCol w:w="850"/>
        <w:gridCol w:w="2127"/>
        <w:gridCol w:w="2268"/>
        <w:gridCol w:w="2268"/>
      </w:tblGrid>
      <w:tr w:rsidR="00516FA3" w14:paraId="2E1ACF6A" w14:textId="77777777" w:rsidTr="00516FA3">
        <w:trPr>
          <w:trHeight w:hRule="exact" w:val="704"/>
        </w:trPr>
        <w:tc>
          <w:tcPr>
            <w:tcW w:w="3119" w:type="dxa"/>
          </w:tcPr>
          <w:p w14:paraId="4F55F126" w14:textId="34B9F3CC" w:rsidR="003C344C" w:rsidRDefault="00516FA3" w:rsidP="00EB63A0">
            <w:pPr>
              <w:pStyle w:val="Normalright"/>
            </w:pPr>
            <w:r>
              <w:t xml:space="preserve">{{%tr for item in </w:t>
            </w:r>
            <w:proofErr w:type="spellStart"/>
            <w:r>
              <w:t>ticket_list</w:t>
            </w:r>
            <w:proofErr w:type="spellEnd"/>
            <w:r>
              <w:t xml:space="preserve"> %}}</w:t>
            </w:r>
          </w:p>
        </w:tc>
        <w:tc>
          <w:tcPr>
            <w:tcW w:w="850" w:type="dxa"/>
          </w:tcPr>
          <w:p w14:paraId="4B7FD42D" w14:textId="77777777" w:rsidR="003C344C" w:rsidRDefault="003C344C" w:rsidP="003C344C">
            <w:pPr>
              <w:pStyle w:val="Normalright"/>
              <w:jc w:val="center"/>
            </w:pPr>
          </w:p>
        </w:tc>
        <w:tc>
          <w:tcPr>
            <w:tcW w:w="2127" w:type="dxa"/>
          </w:tcPr>
          <w:p w14:paraId="2F1112F3" w14:textId="706289F1" w:rsidR="003C344C" w:rsidRDefault="003C344C" w:rsidP="003C344C">
            <w:pPr>
              <w:pStyle w:val="Normalright"/>
              <w:jc w:val="center"/>
            </w:pPr>
          </w:p>
        </w:tc>
        <w:tc>
          <w:tcPr>
            <w:tcW w:w="2268" w:type="dxa"/>
          </w:tcPr>
          <w:p w14:paraId="3D10CD71" w14:textId="69B2BCD9" w:rsidR="003C344C" w:rsidRDefault="003C344C" w:rsidP="003C344C">
            <w:pPr>
              <w:pStyle w:val="Normalright"/>
              <w:jc w:val="center"/>
            </w:pPr>
          </w:p>
        </w:tc>
        <w:tc>
          <w:tcPr>
            <w:tcW w:w="2268" w:type="dxa"/>
          </w:tcPr>
          <w:p w14:paraId="48A647BC" w14:textId="07E14C54" w:rsidR="003C344C" w:rsidRDefault="003C344C" w:rsidP="003C344C">
            <w:pPr>
              <w:pStyle w:val="Normalright"/>
              <w:jc w:val="center"/>
            </w:pPr>
          </w:p>
        </w:tc>
      </w:tr>
      <w:tr w:rsidR="00516FA3" w14:paraId="455F438F" w14:textId="77777777" w:rsidTr="00516FA3">
        <w:trPr>
          <w:trHeight w:hRule="exact" w:val="699"/>
        </w:trPr>
        <w:tc>
          <w:tcPr>
            <w:tcW w:w="3119" w:type="dxa"/>
          </w:tcPr>
          <w:p w14:paraId="5593E05C" w14:textId="20D78E12" w:rsidR="003C344C" w:rsidRDefault="00516FA3" w:rsidP="00EB63A0">
            <w:pPr>
              <w:pStyle w:val="Normalright"/>
            </w:pPr>
            <w:r>
              <w:t>{{item[0]}}</w:t>
            </w:r>
          </w:p>
        </w:tc>
        <w:tc>
          <w:tcPr>
            <w:tcW w:w="850" w:type="dxa"/>
          </w:tcPr>
          <w:p w14:paraId="2FF0C917" w14:textId="4E9088EA" w:rsidR="003C344C" w:rsidRDefault="00516FA3" w:rsidP="003C344C">
            <w:pPr>
              <w:pStyle w:val="Normalright"/>
              <w:jc w:val="center"/>
            </w:pPr>
            <w:r>
              <w:t>{{item[1]}}</w:t>
            </w:r>
          </w:p>
        </w:tc>
        <w:tc>
          <w:tcPr>
            <w:tcW w:w="2127" w:type="dxa"/>
          </w:tcPr>
          <w:p w14:paraId="251314DF" w14:textId="717A8062" w:rsidR="003C344C" w:rsidRDefault="00516FA3" w:rsidP="003C344C">
            <w:pPr>
              <w:pStyle w:val="Normalright"/>
              <w:jc w:val="center"/>
            </w:pPr>
            <w:r>
              <w:t>{{item[2]}}</w:t>
            </w:r>
          </w:p>
        </w:tc>
        <w:tc>
          <w:tcPr>
            <w:tcW w:w="2268" w:type="dxa"/>
          </w:tcPr>
          <w:p w14:paraId="6814749E" w14:textId="081925C5" w:rsidR="003C344C" w:rsidRDefault="00516FA3" w:rsidP="003C344C">
            <w:pPr>
              <w:pStyle w:val="Normalright"/>
              <w:jc w:val="center"/>
            </w:pPr>
            <w:r>
              <w:rPr>
                <w:lang w:eastAsia="ja-JP"/>
              </w:rPr>
              <w:t>{{item[3]}}</w:t>
            </w:r>
          </w:p>
        </w:tc>
        <w:tc>
          <w:tcPr>
            <w:tcW w:w="2268" w:type="dxa"/>
          </w:tcPr>
          <w:p w14:paraId="73CAC7C8" w14:textId="267AA174" w:rsidR="003C344C" w:rsidRDefault="00516FA3" w:rsidP="003C344C">
            <w:pPr>
              <w:pStyle w:val="Normalright"/>
              <w:jc w:val="center"/>
            </w:pPr>
            <w:r>
              <w:rPr>
                <w:lang w:eastAsia="ja-JP"/>
              </w:rPr>
              <w:t>{{item[4]}}</w:t>
            </w:r>
          </w:p>
        </w:tc>
      </w:tr>
      <w:tr w:rsidR="00516FA3" w14:paraId="497FF733" w14:textId="77777777" w:rsidTr="00516FA3">
        <w:trPr>
          <w:trHeight w:hRule="exact" w:val="723"/>
        </w:trPr>
        <w:tc>
          <w:tcPr>
            <w:tcW w:w="3119" w:type="dxa"/>
          </w:tcPr>
          <w:p w14:paraId="72AFA12F" w14:textId="1170F2A8" w:rsidR="003C344C" w:rsidRDefault="00516FA3" w:rsidP="00EB63A0">
            <w:pPr>
              <w:pStyle w:val="Normalright"/>
            </w:pPr>
            <w:r>
              <w:t xml:space="preserve">{{%tr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  <w:tc>
          <w:tcPr>
            <w:tcW w:w="850" w:type="dxa"/>
          </w:tcPr>
          <w:p w14:paraId="3750FB28" w14:textId="77777777" w:rsidR="003C344C" w:rsidRDefault="003C344C" w:rsidP="003C344C">
            <w:pPr>
              <w:pStyle w:val="Normalright"/>
              <w:jc w:val="center"/>
            </w:pPr>
          </w:p>
        </w:tc>
        <w:tc>
          <w:tcPr>
            <w:tcW w:w="2127" w:type="dxa"/>
          </w:tcPr>
          <w:p w14:paraId="56C778EA" w14:textId="33A97181" w:rsidR="003C344C" w:rsidRDefault="003C344C" w:rsidP="003C344C">
            <w:pPr>
              <w:pStyle w:val="Normalright"/>
              <w:jc w:val="center"/>
            </w:pPr>
          </w:p>
        </w:tc>
        <w:tc>
          <w:tcPr>
            <w:tcW w:w="2268" w:type="dxa"/>
          </w:tcPr>
          <w:p w14:paraId="3D769820" w14:textId="496D8E97" w:rsidR="003C344C" w:rsidRDefault="003C344C" w:rsidP="003C344C">
            <w:pPr>
              <w:pStyle w:val="Normalright"/>
              <w:jc w:val="center"/>
            </w:pPr>
          </w:p>
        </w:tc>
        <w:tc>
          <w:tcPr>
            <w:tcW w:w="2268" w:type="dxa"/>
          </w:tcPr>
          <w:p w14:paraId="09B6EBC7" w14:textId="73EA0C17" w:rsidR="003C344C" w:rsidRDefault="003C344C" w:rsidP="003C344C">
            <w:pPr>
              <w:pStyle w:val="Normalright"/>
              <w:jc w:val="center"/>
            </w:pPr>
          </w:p>
        </w:tc>
      </w:tr>
    </w:tbl>
    <w:tbl>
      <w:tblPr>
        <w:tblStyle w:val="TotalTable"/>
        <w:tblW w:w="5059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364"/>
        <w:gridCol w:w="2267"/>
      </w:tblGrid>
      <w:tr w:rsidR="00A340F2" w14:paraId="6A835D52" w14:textId="77777777" w:rsidTr="003C344C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shd w:val="clear" w:color="auto" w:fill="auto"/>
            <w:hideMark/>
          </w:tcPr>
          <w:p w14:paraId="3C06E943" w14:textId="77777777" w:rsidR="00A340F2" w:rsidRDefault="00000000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D49467215187433DA4872F8B7D262141"/>
                </w:placeholder>
                <w:temporary/>
                <w:showingPlcHdr/>
                <w15:appearance w15:val="hidden"/>
              </w:sdtPr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7" w:type="dxa"/>
            <w:shd w:val="clear" w:color="auto" w:fill="auto"/>
          </w:tcPr>
          <w:p w14:paraId="702F880D" w14:textId="24A3EEBA" w:rsidR="00A340F2" w:rsidRDefault="0065530D" w:rsidP="003C344C">
            <w:pPr>
              <w:jc w:val="center"/>
            </w:pPr>
            <w:r>
              <w:t>{{ subtotal }}</w:t>
            </w:r>
          </w:p>
        </w:tc>
      </w:tr>
      <w:tr w:rsidR="00A340F2" w14:paraId="6EEE9A9B" w14:textId="77777777" w:rsidTr="003C344C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shd w:val="clear" w:color="auto" w:fill="auto"/>
            <w:hideMark/>
          </w:tcPr>
          <w:p w14:paraId="4CA003B5" w14:textId="3DCBC967" w:rsidR="00A340F2" w:rsidRDefault="003C344C" w:rsidP="002F5404">
            <w:pPr>
              <w:rPr>
                <w:sz w:val="24"/>
              </w:rPr>
            </w:pPr>
            <w:r>
              <w:rPr>
                <w:sz w:val="24"/>
              </w:rPr>
              <w:t>Platform Fee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7" w:type="dxa"/>
            <w:shd w:val="clear" w:color="auto" w:fill="auto"/>
          </w:tcPr>
          <w:p w14:paraId="31BB0654" w14:textId="6C5EE7E8" w:rsidR="00A340F2" w:rsidRDefault="0065530D" w:rsidP="003C344C">
            <w:pPr>
              <w:jc w:val="center"/>
            </w:pPr>
            <w:r>
              <w:t xml:space="preserve">{{ </w:t>
            </w:r>
            <w:proofErr w:type="spellStart"/>
            <w:r w:rsidR="00693422">
              <w:t>platformFee</w:t>
            </w:r>
            <w:proofErr w:type="spellEnd"/>
            <w:r>
              <w:t xml:space="preserve"> }}</w:t>
            </w:r>
          </w:p>
        </w:tc>
      </w:tr>
      <w:tr w:rsidR="00A340F2" w14:paraId="10A6C13E" w14:textId="77777777" w:rsidTr="003C344C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3956F14F14474652AB67261C9E67BE03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64" w:type="dxa"/>
                <w:shd w:val="clear" w:color="auto" w:fill="auto"/>
                <w:hideMark/>
              </w:tcPr>
              <w:p w14:paraId="52AE2132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7" w:type="dxa"/>
            <w:shd w:val="clear" w:color="auto" w:fill="auto"/>
          </w:tcPr>
          <w:p w14:paraId="7D3C62C9" w14:textId="15996824" w:rsidR="00A340F2" w:rsidRDefault="00693422" w:rsidP="003C344C">
            <w:pPr>
              <w:jc w:val="center"/>
            </w:pPr>
            <w:r>
              <w:t>{{ total }}</w:t>
            </w:r>
          </w:p>
        </w:tc>
      </w:tr>
    </w:tbl>
    <w:p w14:paraId="685023B0" w14:textId="77777777" w:rsidR="007201A7" w:rsidRPr="00A340F2" w:rsidRDefault="007201A7" w:rsidP="00A36725"/>
    <w:sectPr w:rsidR="007201A7" w:rsidRPr="00A340F2" w:rsidSect="008E13B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2843A" w14:textId="77777777" w:rsidR="008E13B2" w:rsidRDefault="008E13B2">
      <w:pPr>
        <w:spacing w:line="240" w:lineRule="auto"/>
      </w:pPr>
      <w:r>
        <w:separator/>
      </w:r>
    </w:p>
    <w:p w14:paraId="322762D0" w14:textId="77777777" w:rsidR="008E13B2" w:rsidRDefault="008E13B2"/>
  </w:endnote>
  <w:endnote w:type="continuationSeparator" w:id="0">
    <w:p w14:paraId="133B19D2" w14:textId="77777777" w:rsidR="008E13B2" w:rsidRDefault="008E13B2">
      <w:pPr>
        <w:spacing w:line="240" w:lineRule="auto"/>
      </w:pPr>
      <w:r>
        <w:continuationSeparator/>
      </w:r>
    </w:p>
    <w:p w14:paraId="5D5A421D" w14:textId="77777777" w:rsidR="008E13B2" w:rsidRDefault="008E13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20FB3" w14:textId="77777777" w:rsidR="007201A7" w:rsidRDefault="007201A7">
    <w:pPr>
      <w:pStyle w:val="Footer"/>
    </w:pPr>
  </w:p>
  <w:p w14:paraId="63710484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EAA43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9066D4" wp14:editId="5AC59F11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BC0E91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9066D4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68BC0E91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06BFB" w14:textId="77777777" w:rsidR="008E13B2" w:rsidRDefault="008E13B2">
      <w:pPr>
        <w:spacing w:line="240" w:lineRule="auto"/>
      </w:pPr>
      <w:r>
        <w:separator/>
      </w:r>
    </w:p>
    <w:p w14:paraId="08DB40AC" w14:textId="77777777" w:rsidR="008E13B2" w:rsidRDefault="008E13B2"/>
  </w:footnote>
  <w:footnote w:type="continuationSeparator" w:id="0">
    <w:p w14:paraId="40A3A2BF" w14:textId="77777777" w:rsidR="008E13B2" w:rsidRDefault="008E13B2">
      <w:pPr>
        <w:spacing w:line="240" w:lineRule="auto"/>
      </w:pPr>
      <w:r>
        <w:continuationSeparator/>
      </w:r>
    </w:p>
    <w:p w14:paraId="60A74FED" w14:textId="77777777" w:rsidR="008E13B2" w:rsidRDefault="008E13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1B206" w14:textId="77777777" w:rsidR="007201A7" w:rsidRDefault="007201A7"/>
  <w:p w14:paraId="72C75DCD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A7E16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37EDEF" wp14:editId="17AFC11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74370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37EDEF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6A74370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1502846">
    <w:abstractNumId w:val="9"/>
  </w:num>
  <w:num w:numId="2" w16cid:durableId="1259367326">
    <w:abstractNumId w:val="7"/>
  </w:num>
  <w:num w:numId="3" w16cid:durableId="2006781906">
    <w:abstractNumId w:val="6"/>
  </w:num>
  <w:num w:numId="4" w16cid:durableId="1249389464">
    <w:abstractNumId w:val="5"/>
  </w:num>
  <w:num w:numId="5" w16cid:durableId="18892015">
    <w:abstractNumId w:val="4"/>
  </w:num>
  <w:num w:numId="6" w16cid:durableId="1688142534">
    <w:abstractNumId w:val="8"/>
  </w:num>
  <w:num w:numId="7" w16cid:durableId="2012414866">
    <w:abstractNumId w:val="3"/>
  </w:num>
  <w:num w:numId="8" w16cid:durableId="1807232713">
    <w:abstractNumId w:val="2"/>
  </w:num>
  <w:num w:numId="9" w16cid:durableId="734742170">
    <w:abstractNumId w:val="1"/>
  </w:num>
  <w:num w:numId="10" w16cid:durableId="74333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02"/>
    <w:rsid w:val="0004626C"/>
    <w:rsid w:val="00057E7E"/>
    <w:rsid w:val="00064E3E"/>
    <w:rsid w:val="00077551"/>
    <w:rsid w:val="000A6E91"/>
    <w:rsid w:val="000C7F3F"/>
    <w:rsid w:val="000E7C40"/>
    <w:rsid w:val="001817A4"/>
    <w:rsid w:val="001A035C"/>
    <w:rsid w:val="001C6202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02887"/>
    <w:rsid w:val="00316D06"/>
    <w:rsid w:val="003C344C"/>
    <w:rsid w:val="003D23A0"/>
    <w:rsid w:val="0041797F"/>
    <w:rsid w:val="00474272"/>
    <w:rsid w:val="004858C9"/>
    <w:rsid w:val="004870D2"/>
    <w:rsid w:val="004A10E9"/>
    <w:rsid w:val="00516FA3"/>
    <w:rsid w:val="00552ABE"/>
    <w:rsid w:val="00555C32"/>
    <w:rsid w:val="005E394D"/>
    <w:rsid w:val="0065530D"/>
    <w:rsid w:val="00662DFA"/>
    <w:rsid w:val="00693422"/>
    <w:rsid w:val="006B4542"/>
    <w:rsid w:val="006F038A"/>
    <w:rsid w:val="007201A7"/>
    <w:rsid w:val="00774784"/>
    <w:rsid w:val="007B4FC5"/>
    <w:rsid w:val="007E0DF2"/>
    <w:rsid w:val="007E1D3F"/>
    <w:rsid w:val="00856FFB"/>
    <w:rsid w:val="008609B3"/>
    <w:rsid w:val="00865DB9"/>
    <w:rsid w:val="0089202B"/>
    <w:rsid w:val="008B15B2"/>
    <w:rsid w:val="008B5297"/>
    <w:rsid w:val="008E13B2"/>
    <w:rsid w:val="009415D1"/>
    <w:rsid w:val="00947F34"/>
    <w:rsid w:val="00966263"/>
    <w:rsid w:val="009D3F3C"/>
    <w:rsid w:val="00A340F2"/>
    <w:rsid w:val="00A36725"/>
    <w:rsid w:val="00AB2A9E"/>
    <w:rsid w:val="00B114A1"/>
    <w:rsid w:val="00B66C63"/>
    <w:rsid w:val="00B727BE"/>
    <w:rsid w:val="00CE3710"/>
    <w:rsid w:val="00CF2287"/>
    <w:rsid w:val="00D063D0"/>
    <w:rsid w:val="00D214CA"/>
    <w:rsid w:val="00D216F1"/>
    <w:rsid w:val="00D33124"/>
    <w:rsid w:val="00D73210"/>
    <w:rsid w:val="00EB63A0"/>
    <w:rsid w:val="00EC16CD"/>
    <w:rsid w:val="00F65B05"/>
    <w:rsid w:val="00F93BC6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BAA6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may\AppData\Local\Microsoft\Office\16.0\DTS\en-IN%7b6BD22C98-A70C-48ED-AAD6-DA545D7DD215%7d\%7bEFC1F21D-7E5A-458B-99D4-5EC3AF482D57%7dtf1640240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9467215187433DA4872F8B7D262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F242B-5B8F-4C36-870A-342770E69E01}"/>
      </w:docPartPr>
      <w:docPartBody>
        <w:p w:rsidR="001E121B" w:rsidRDefault="00000000">
          <w:pPr>
            <w:pStyle w:val="D49467215187433DA4872F8B7D262141"/>
          </w:pPr>
          <w:r>
            <w:rPr>
              <w:sz w:val="24"/>
            </w:rPr>
            <w:t>Subtotal</w:t>
          </w:r>
        </w:p>
      </w:docPartBody>
    </w:docPart>
    <w:docPart>
      <w:docPartPr>
        <w:name w:val="3956F14F14474652AB67261C9E67B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05C59-BBC4-4831-8FBF-7915049A657B}"/>
      </w:docPartPr>
      <w:docPartBody>
        <w:p w:rsidR="001E121B" w:rsidRDefault="00000000">
          <w:pPr>
            <w:pStyle w:val="3956F14F14474652AB67261C9E67BE03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89"/>
    <w:rsid w:val="001815A3"/>
    <w:rsid w:val="001E121B"/>
    <w:rsid w:val="007278E0"/>
    <w:rsid w:val="0090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kern w:val="0"/>
      <w:sz w:val="32"/>
      <w:szCs w:val="32"/>
      <w:lang w:val="en-US"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kern w:val="0"/>
      <w:sz w:val="32"/>
      <w:szCs w:val="32"/>
      <w:lang w:val="en-US" w:eastAsia="ja-JP"/>
      <w14:ligatures w14:val="none"/>
    </w:rPr>
  </w:style>
  <w:style w:type="paragraph" w:customStyle="1" w:styleId="D49467215187433DA4872F8B7D262141">
    <w:name w:val="D49467215187433DA4872F8B7D262141"/>
  </w:style>
  <w:style w:type="paragraph" w:customStyle="1" w:styleId="3956F14F14474652AB67261C9E67BE03">
    <w:name w:val="3956F14F14474652AB67261C9E67BE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{EFC1F21D-7E5A-458B-99D4-5EC3AF482D57}tf16402400_win32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2024-03-08T12:06:00Z</dcterms:created>
  <dcterms:modified xsi:type="dcterms:W3CDTF">2024-03-15T09:42:00Z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