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D214CA" w14:paraId="29982F08" w14:textId="77777777" w:rsidTr="00F93BC6">
        <w:trPr>
          <w:trHeight w:val="1256"/>
          <w:jc w:val="center"/>
        </w:trPr>
        <w:tc>
          <w:tcPr>
            <w:tcW w:w="3539" w:type="dxa"/>
            <w:vAlign w:val="center"/>
            <w:hideMark/>
          </w:tcPr>
          <w:p w14:paraId="4AB3D1D3" w14:textId="4EA85C99" w:rsidR="00A340F2" w:rsidRPr="00064E3E" w:rsidRDefault="003C344C" w:rsidP="00F93BC6">
            <w:pPr>
              <w:pStyle w:val="Title"/>
              <w:jc w:val="center"/>
            </w:pPr>
            <w:r>
              <w:t>ticket</w:t>
            </w:r>
          </w:p>
        </w:tc>
        <w:tc>
          <w:tcPr>
            <w:tcW w:w="3539" w:type="dxa"/>
          </w:tcPr>
          <w:p w14:paraId="6F8579F2" w14:textId="36F69020" w:rsidR="00A340F2" w:rsidRDefault="00A340F2" w:rsidP="003C344C">
            <w:pPr>
              <w:pStyle w:val="Title"/>
            </w:pPr>
          </w:p>
        </w:tc>
        <w:tc>
          <w:tcPr>
            <w:tcW w:w="3539" w:type="dxa"/>
            <w:hideMark/>
          </w:tcPr>
          <w:p w14:paraId="6EA42123" w14:textId="5293AC6D" w:rsidR="00A340F2" w:rsidRDefault="00D214CA" w:rsidP="003C344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64AB8C7" wp14:editId="48413147">
                  <wp:extent cx="1996440" cy="1033245"/>
                  <wp:effectExtent l="0" t="0" r="3810" b="0"/>
                  <wp:docPr id="100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709299" name="Picture 117670929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728" cy="1052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4CA" w14:paraId="662CA27D" w14:textId="77777777" w:rsidTr="00F93BC6">
        <w:trPr>
          <w:trHeight w:val="1364"/>
          <w:jc w:val="center"/>
        </w:trPr>
        <w:tc>
          <w:tcPr>
            <w:tcW w:w="3539" w:type="dxa"/>
            <w:vAlign w:val="center"/>
            <w:hideMark/>
          </w:tcPr>
          <w:p w14:paraId="4E510E5D" w14:textId="110E7D75" w:rsidR="00A340F2" w:rsidRPr="00064E3E" w:rsidRDefault="003C344C" w:rsidP="00F93BC6">
            <w:pPr>
              <w:jc w:val="center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Boarding From</w:t>
            </w:r>
          </w:p>
          <w:p w14:paraId="16A0D211" w14:textId="38A68BAB" w:rsidR="003C344C" w:rsidRPr="003C344C" w:rsidRDefault="0065530D" w:rsidP="00F93BC6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Kalyan</w:t>
            </w:r>
          </w:p>
        </w:tc>
        <w:tc>
          <w:tcPr>
            <w:tcW w:w="3539" w:type="dxa"/>
            <w:vAlign w:val="center"/>
            <w:hideMark/>
          </w:tcPr>
          <w:p w14:paraId="32A78635" w14:textId="6991D67B" w:rsidR="00A340F2" w:rsidRPr="00064E3E" w:rsidRDefault="003C344C" w:rsidP="00F93BC6">
            <w:pPr>
              <w:jc w:val="center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Booking Till</w:t>
            </w:r>
          </w:p>
          <w:p w14:paraId="5FD4634A" w14:textId="12BE9CC2" w:rsidR="00A340F2" w:rsidRPr="00064E3E" w:rsidRDefault="0065530D" w:rsidP="00F93BC6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Delhi</w:t>
            </w:r>
          </w:p>
        </w:tc>
        <w:tc>
          <w:tcPr>
            <w:tcW w:w="3539" w:type="dxa"/>
            <w:vAlign w:val="center"/>
            <w:hideMark/>
          </w:tcPr>
          <w:p w14:paraId="38942ECA" w14:textId="33AFCB9C" w:rsidR="003C344C" w:rsidRPr="00064E3E" w:rsidRDefault="008B15B2" w:rsidP="00F93BC6">
            <w:pPr>
              <w:jc w:val="center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Journey Date</w:t>
            </w:r>
          </w:p>
          <w:p w14:paraId="51708F0C" w14:textId="3F7E7FB0" w:rsidR="00A340F2" w:rsidRPr="00EC16CD" w:rsidRDefault="0065530D" w:rsidP="00F93B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2024-03-21</w:t>
            </w:r>
          </w:p>
        </w:tc>
      </w:tr>
      <w:tr w:rsidR="00D214CA" w14:paraId="48644CE6" w14:textId="77777777" w:rsidTr="00774784">
        <w:trPr>
          <w:trHeight w:val="2215"/>
          <w:jc w:val="center"/>
        </w:trPr>
        <w:tc>
          <w:tcPr>
            <w:tcW w:w="3539" w:type="dxa"/>
            <w:vAlign w:val="center"/>
            <w:hideMark/>
          </w:tcPr>
          <w:p w14:paraId="4FBC38AC" w14:textId="08F748AC" w:rsidR="008B15B2" w:rsidRDefault="008B15B2" w:rsidP="00F93BC6">
            <w:pPr>
              <w:jc w:val="center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8B15B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Booking ID</w:t>
            </w:r>
          </w:p>
          <w:p w14:paraId="0143029A" w14:textId="77777777" w:rsidR="008B15B2" w:rsidRPr="00774784" w:rsidRDefault="008B15B2" w:rsidP="00F93BC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321BC75C" w14:textId="436F0838" w:rsidR="00A340F2" w:rsidRPr="008B15B2" w:rsidRDefault="0065530D" w:rsidP="00F93BC6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102</w:t>
            </w:r>
          </w:p>
          <w:p w14:paraId="3C366140" w14:textId="2CACCD09" w:rsidR="00A340F2" w:rsidRDefault="00A340F2" w:rsidP="00F93B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9" w:type="dxa"/>
            <w:vAlign w:val="center"/>
          </w:tcPr>
          <w:p w14:paraId="45966506" w14:textId="10B234DB" w:rsidR="00A340F2" w:rsidRDefault="008B15B2" w:rsidP="00F93BC6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8B15B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Train No./Name</w:t>
            </w:r>
          </w:p>
          <w:p w14:paraId="69C11510" w14:textId="77777777" w:rsidR="008B15B2" w:rsidRPr="008B15B2" w:rsidRDefault="008B15B2" w:rsidP="00F93BC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0D3DA7F3" w14:textId="4CC476F3" w:rsidR="008B15B2" w:rsidRDefault="0065530D" w:rsidP="00F93BC6">
            <w:pPr>
              <w:jc w:val="center"/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11057/MUM DEL Vande Bharat</w:t>
            </w:r>
          </w:p>
        </w:tc>
        <w:tc>
          <w:tcPr>
            <w:tcW w:w="3539" w:type="dxa"/>
            <w:vAlign w:val="center"/>
          </w:tcPr>
          <w:p w14:paraId="4E6ADAB6" w14:textId="2DB478B8" w:rsidR="00A340F2" w:rsidRPr="008B15B2" w:rsidRDefault="00302887" w:rsidP="00774784">
            <w:pPr>
              <w:jc w:val="center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Booked by</w:t>
            </w:r>
          </w:p>
          <w:p w14:paraId="0AFBF5BC" w14:textId="77777777" w:rsidR="008B15B2" w:rsidRPr="008B15B2" w:rsidRDefault="008B15B2" w:rsidP="00774784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  <w:p w14:paraId="1160C4A3" w14:textId="3BA8C0F5" w:rsidR="008B15B2" w:rsidRPr="00774784" w:rsidRDefault="0065530D" w:rsidP="0077478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Tanmay Maity</w:t>
            </w:r>
          </w:p>
        </w:tc>
      </w:tr>
    </w:tbl>
    <w:p w14:paraId="4AE6E96C" w14:textId="77777777" w:rsidR="00A340F2" w:rsidRDefault="00A340F2" w:rsidP="002F5404">
      <w:pPr>
        <w:rPr>
          <w:noProof/>
        </w:rPr>
      </w:pPr>
    </w:p>
    <w:p w14:paraId="27F934B2" w14:textId="77777777" w:rsidR="008609B3" w:rsidRDefault="008609B3" w:rsidP="002F5404">
      <w:pPr>
        <w:rPr>
          <w:noProof/>
        </w:rPr>
      </w:pPr>
    </w:p>
    <w:p w14:paraId="66AC84C3" w14:textId="77777777" w:rsidR="008609B3" w:rsidRDefault="008609B3" w:rsidP="002F5404">
      <w:pPr>
        <w:rPr>
          <w:noProof/>
        </w:rPr>
      </w:pPr>
    </w:p>
    <w:p w14:paraId="243768B4" w14:textId="77777777" w:rsidR="001C6202" w:rsidRDefault="001C6202" w:rsidP="00A340F2">
      <w:pPr>
        <w:rPr>
          <w:noProof/>
        </w:rPr>
      </w:pPr>
    </w:p>
    <w:tbl>
      <w:tblPr>
        <w:tblStyle w:val="Contenttable"/>
        <w:tblW w:w="5039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3119"/>
        <w:gridCol w:w="850"/>
        <w:gridCol w:w="2127"/>
        <w:gridCol w:w="2268"/>
        <w:gridCol w:w="2230"/>
      </w:tblGrid>
      <w:tr w:rsidR="00474272" w14:paraId="6F22D085" w14:textId="77777777" w:rsidTr="003C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3119" w:type="dxa"/>
            <w:hideMark/>
          </w:tcPr>
          <w:p w14:paraId="23624288" w14:textId="605966D1" w:rsidR="00474272" w:rsidRDefault="00474272" w:rsidP="002F5404">
            <w:pPr>
              <w:pStyle w:val="Style1"/>
              <w:framePr w:hSpace="0" w:wrap="auto" w:vAnchor="margin" w:hAnchor="text" w:xAlign="left" w:yAlign="inline"/>
            </w:pPr>
            <w:r>
              <w:t>Name</w:t>
            </w:r>
          </w:p>
        </w:tc>
        <w:tc>
          <w:tcPr>
            <w:tcW w:w="850" w:type="dxa"/>
          </w:tcPr>
          <w:p w14:paraId="6BFCF975" w14:textId="3E44DC62" w:rsidR="00474272" w:rsidRDefault="00474272" w:rsidP="00474272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AGE</w:t>
            </w:r>
          </w:p>
        </w:tc>
        <w:tc>
          <w:tcPr>
            <w:tcW w:w="2127" w:type="dxa"/>
            <w:hideMark/>
          </w:tcPr>
          <w:p w14:paraId="0B9F304E" w14:textId="350BC415" w:rsidR="00474272" w:rsidRDefault="00474272" w:rsidP="00474272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GENDER</w:t>
            </w:r>
          </w:p>
        </w:tc>
        <w:tc>
          <w:tcPr>
            <w:tcW w:w="2268" w:type="dxa"/>
            <w:hideMark/>
          </w:tcPr>
          <w:p w14:paraId="750CCC17" w14:textId="651BC489" w:rsidR="00474272" w:rsidRDefault="00474272" w:rsidP="00474272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Class</w:t>
            </w:r>
          </w:p>
        </w:tc>
        <w:tc>
          <w:tcPr>
            <w:tcW w:w="2230" w:type="dxa"/>
            <w:hideMark/>
          </w:tcPr>
          <w:p w14:paraId="06FE918F" w14:textId="7C353388" w:rsidR="00474272" w:rsidRDefault="00474272" w:rsidP="003C344C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 xml:space="preserve">seat no.</w:t>
            </w:r>
          </w:p>
        </w:tc>
      </w:tr>
    </w:tbl>
    <w:p w14:paraId="7E95AE8A" w14:textId="77777777" w:rsidR="000E7C40" w:rsidRDefault="000E7C40"/>
    <w:tbl>
      <w:tblPr>
        <w:tblW w:w="5057" w:type="pct"/>
        <w:tblLayout w:type="fixed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3119"/>
        <w:gridCol w:w="850"/>
        <w:gridCol w:w="2127"/>
        <w:gridCol w:w="2268"/>
        <w:gridCol w:w="2268"/>
      </w:tblGrid>
      <w:tr w:rsidR="00516FA3" w14:paraId="455F438F" w14:textId="77777777" w:rsidTr="00516FA3">
        <w:trPr>
          <w:trHeight w:hRule="exact" w:val="699"/>
        </w:trPr>
        <w:tc>
          <w:tcPr>
            <w:tcW w:w="3119" w:type="dxa"/>
          </w:tcPr>
          <w:p w14:paraId="5593E05C" w14:textId="20D78E12" w:rsidR="003C344C" w:rsidRDefault="00516FA3" w:rsidP="00EB63A0">
            <w:pPr>
              <w:pStyle w:val="Normalright"/>
            </w:pPr>
            <w:r>
              <w:t xml:space="preserve">Tanmay Maity</w:t>
            </w:r>
          </w:p>
        </w:tc>
        <w:tc>
          <w:tcPr>
            <w:tcW w:w="850" w:type="dxa"/>
          </w:tcPr>
          <w:p w14:paraId="2FF0C917" w14:textId="4E9088EA" w:rsidR="003C344C" w:rsidRDefault="00516FA3" w:rsidP="003C344C">
            <w:pPr>
              <w:pStyle w:val="Normalright"/>
              <w:jc w:val="center"/>
            </w:pPr>
            <w:r>
              <w:t xml:space="preserve">20</w:t>
            </w:r>
          </w:p>
        </w:tc>
        <w:tc>
          <w:tcPr>
            <w:tcW w:w="2127" w:type="dxa"/>
          </w:tcPr>
          <w:p w14:paraId="251314DF" w14:textId="717A8062" w:rsidR="003C344C" w:rsidRDefault="00516FA3" w:rsidP="003C344C">
            <w:pPr>
              <w:pStyle w:val="Normalright"/>
              <w:jc w:val="center"/>
            </w:pPr>
            <w:r>
              <w:t xml:space="preserve">Male</w:t>
            </w:r>
          </w:p>
        </w:tc>
        <w:tc>
          <w:tcPr>
            <w:tcW w:w="2268" w:type="dxa"/>
          </w:tcPr>
          <w:p w14:paraId="6814749E" w14:textId="081925C5" w:rsidR="003C344C" w:rsidRDefault="00516FA3" w:rsidP="003C344C">
            <w:pPr>
              <w:pStyle w:val="Normalright"/>
              <w:jc w:val="center"/>
            </w:pPr>
            <w:r>
              <w:rPr>
                <w:lang w:eastAsia="ja-JP"/>
              </w:rPr>
              <w:t xml:space="preserve">AC</w:t>
            </w:r>
          </w:p>
        </w:tc>
        <w:tc>
          <w:tcPr>
            <w:tcW w:w="2268" w:type="dxa"/>
          </w:tcPr>
          <w:p w14:paraId="73CAC7C8" w14:textId="267AA174" w:rsidR="003C344C" w:rsidRDefault="00516FA3" w:rsidP="003C344C">
            <w:pPr>
              <w:pStyle w:val="Normalright"/>
              <w:jc w:val="center"/>
            </w:pPr>
            <w:r>
              <w:rPr>
                <w:lang w:eastAsia="ja-JP"/>
              </w:rPr>
              <w:t xml:space="preserve">20</w:t>
            </w:r>
          </w:p>
        </w:tc>
      </w:tr>
      <w:tr w:rsidR="00516FA3" w14:paraId="455F438F" w14:textId="77777777" w:rsidTr="00516FA3">
        <w:trPr>
          <w:trHeight w:hRule="exact" w:val="699"/>
        </w:trPr>
        <w:tc>
          <w:tcPr>
            <w:tcW w:w="3119" w:type="dxa"/>
          </w:tcPr>
          <w:p w14:paraId="5593E05C" w14:textId="20D78E12" w:rsidR="003C344C" w:rsidRDefault="00516FA3" w:rsidP="00EB63A0">
            <w:pPr>
              <w:pStyle w:val="Normalright"/>
            </w:pPr>
            <w:r>
              <w:t xml:space="preserve">Akshat Mahajan</w:t>
            </w:r>
          </w:p>
        </w:tc>
        <w:tc>
          <w:tcPr>
            <w:tcW w:w="850" w:type="dxa"/>
          </w:tcPr>
          <w:p w14:paraId="2FF0C917" w14:textId="4E9088EA" w:rsidR="003C344C" w:rsidRDefault="00516FA3" w:rsidP="003C344C">
            <w:pPr>
              <w:pStyle w:val="Normalright"/>
              <w:jc w:val="center"/>
            </w:pPr>
            <w:r>
              <w:t xml:space="preserve">19</w:t>
            </w:r>
          </w:p>
        </w:tc>
        <w:tc>
          <w:tcPr>
            <w:tcW w:w="2127" w:type="dxa"/>
          </w:tcPr>
          <w:p w14:paraId="251314DF" w14:textId="717A8062" w:rsidR="003C344C" w:rsidRDefault="00516FA3" w:rsidP="003C344C">
            <w:pPr>
              <w:pStyle w:val="Normalright"/>
              <w:jc w:val="center"/>
            </w:pPr>
            <w:r>
              <w:t xml:space="preserve">Male</w:t>
            </w:r>
          </w:p>
        </w:tc>
        <w:tc>
          <w:tcPr>
            <w:tcW w:w="2268" w:type="dxa"/>
          </w:tcPr>
          <w:p w14:paraId="6814749E" w14:textId="081925C5" w:rsidR="003C344C" w:rsidRDefault="00516FA3" w:rsidP="003C344C">
            <w:pPr>
              <w:pStyle w:val="Normalright"/>
              <w:jc w:val="center"/>
            </w:pPr>
            <w:r>
              <w:rPr>
                <w:lang w:eastAsia="ja-JP"/>
              </w:rPr>
              <w:t xml:space="preserve">AC</w:t>
            </w:r>
          </w:p>
        </w:tc>
        <w:tc>
          <w:tcPr>
            <w:tcW w:w="2268" w:type="dxa"/>
          </w:tcPr>
          <w:p w14:paraId="73CAC7C8" w14:textId="267AA174" w:rsidR="003C344C" w:rsidRDefault="00516FA3" w:rsidP="003C344C">
            <w:pPr>
              <w:pStyle w:val="Normalright"/>
              <w:jc w:val="center"/>
            </w:pPr>
            <w:r>
              <w:rPr>
                <w:lang w:eastAsia="ja-JP"/>
              </w:rPr>
              <w:t xml:space="preserve">21</w:t>
            </w:r>
          </w:p>
        </w:tc>
      </w:tr>
      <w:tr w:rsidR="00516FA3" w14:paraId="455F438F" w14:textId="77777777" w:rsidTr="00516FA3">
        <w:trPr>
          <w:trHeight w:hRule="exact" w:val="699"/>
        </w:trPr>
        <w:tc>
          <w:tcPr>
            <w:tcW w:w="3119" w:type="dxa"/>
          </w:tcPr>
          <w:p w14:paraId="5593E05C" w14:textId="20D78E12" w:rsidR="003C344C" w:rsidRDefault="00516FA3" w:rsidP="00EB63A0">
            <w:pPr>
              <w:pStyle w:val="Normalright"/>
            </w:pPr>
            <w:r>
              <w:t xml:space="preserve">Kaivalya Patil</w:t>
            </w:r>
          </w:p>
        </w:tc>
        <w:tc>
          <w:tcPr>
            <w:tcW w:w="850" w:type="dxa"/>
          </w:tcPr>
          <w:p w14:paraId="2FF0C917" w14:textId="4E9088EA" w:rsidR="003C344C" w:rsidRDefault="00516FA3" w:rsidP="003C344C">
            <w:pPr>
              <w:pStyle w:val="Normalright"/>
              <w:jc w:val="center"/>
            </w:pPr>
            <w:r>
              <w:t xml:space="preserve">18</w:t>
            </w:r>
          </w:p>
        </w:tc>
        <w:tc>
          <w:tcPr>
            <w:tcW w:w="2127" w:type="dxa"/>
          </w:tcPr>
          <w:p w14:paraId="251314DF" w14:textId="717A8062" w:rsidR="003C344C" w:rsidRDefault="00516FA3" w:rsidP="003C344C">
            <w:pPr>
              <w:pStyle w:val="Normalright"/>
              <w:jc w:val="center"/>
            </w:pPr>
            <w:r>
              <w:t xml:space="preserve">Male</w:t>
            </w:r>
          </w:p>
        </w:tc>
        <w:tc>
          <w:tcPr>
            <w:tcW w:w="2268" w:type="dxa"/>
          </w:tcPr>
          <w:p w14:paraId="6814749E" w14:textId="081925C5" w:rsidR="003C344C" w:rsidRDefault="00516FA3" w:rsidP="003C344C">
            <w:pPr>
              <w:pStyle w:val="Normalright"/>
              <w:jc w:val="center"/>
            </w:pPr>
            <w:r>
              <w:rPr>
                <w:lang w:eastAsia="ja-JP"/>
              </w:rPr>
              <w:t xml:space="preserve">AC</w:t>
            </w:r>
          </w:p>
        </w:tc>
        <w:tc>
          <w:tcPr>
            <w:tcW w:w="2268" w:type="dxa"/>
          </w:tcPr>
          <w:p w14:paraId="73CAC7C8" w14:textId="267AA174" w:rsidR="003C344C" w:rsidRDefault="00516FA3" w:rsidP="003C344C">
            <w:pPr>
              <w:pStyle w:val="Normalright"/>
              <w:jc w:val="center"/>
            </w:pPr>
            <w:r>
              <w:rPr>
                <w:lang w:eastAsia="ja-JP"/>
              </w:rPr>
              <w:t xml:space="preserve">22</w:t>
            </w:r>
          </w:p>
        </w:tc>
      </w:tr>
    </w:tbl>
    <w:tbl>
      <w:tblPr>
        <w:tblStyle w:val="TotalTable"/>
        <w:tblW w:w="5059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364"/>
        <w:gridCol w:w="2267"/>
      </w:tblGrid>
      <w:tr w:rsidR="00A340F2" w14:paraId="6A835D52" w14:textId="77777777" w:rsidTr="003C344C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shd w:val="clear" w:color="auto" w:fill="auto"/>
            <w:hideMark/>
          </w:tcPr>
          <w:p w14:paraId="3C06E943" w14:textId="77777777" w:rsidR="00A340F2" w:rsidRDefault="00000000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D49467215187433DA4872F8B7D262141"/>
                </w:placeholder>
                <w:temporary/>
                <w:showingPlcHdr/>
                <w15:appearance w15:val="hidden"/>
              </w:sdtPr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7" w:type="dxa"/>
            <w:shd w:val="clear" w:color="auto" w:fill="auto"/>
          </w:tcPr>
          <w:p w14:paraId="702F880D" w14:textId="24A3EEBA" w:rsidR="00A340F2" w:rsidRDefault="0065530D" w:rsidP="003C344C">
            <w:pPr>
              <w:jc w:val="center"/>
            </w:pPr>
            <w:r>
              <w:t xml:space="preserve">9000</w:t>
            </w:r>
          </w:p>
        </w:tc>
      </w:tr>
      <w:tr w:rsidR="00A340F2" w14:paraId="6EEE9A9B" w14:textId="77777777" w:rsidTr="003C344C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shd w:val="clear" w:color="auto" w:fill="auto"/>
            <w:hideMark/>
          </w:tcPr>
          <w:p w14:paraId="4CA003B5" w14:textId="3DCBC967" w:rsidR="00A340F2" w:rsidRDefault="003C344C" w:rsidP="002F5404">
            <w:pPr>
              <w:rPr>
                <w:sz w:val="24"/>
              </w:rPr>
            </w:pPr>
            <w:r>
              <w:rPr>
                <w:sz w:val="24"/>
              </w:rPr>
              <w:t xml:space="preserve">Platform Fee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7" w:type="dxa"/>
            <w:shd w:val="clear" w:color="auto" w:fill="auto"/>
          </w:tcPr>
          <w:p w14:paraId="31BB0654" w14:textId="6C5EE7E8" w:rsidR="00A340F2" w:rsidRDefault="0065530D" w:rsidP="003C344C">
            <w:pPr>
              <w:jc w:val="center"/>
            </w:pPr>
            <w:r>
              <w:t xml:space="preserve">90.0</w:t>
            </w:r>
          </w:p>
        </w:tc>
      </w:tr>
      <w:tr w:rsidR="00A340F2" w14:paraId="10A6C13E" w14:textId="77777777" w:rsidTr="003C344C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3956F14F14474652AB67261C9E67BE03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64" w:type="dxa"/>
                <w:shd w:val="clear" w:color="auto" w:fill="auto"/>
                <w:hideMark/>
              </w:tcPr>
              <w:p w14:paraId="52AE2132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7" w:type="dxa"/>
            <w:shd w:val="clear" w:color="auto" w:fill="auto"/>
          </w:tcPr>
          <w:p w14:paraId="7D3C62C9" w14:textId="15996824" w:rsidR="00A340F2" w:rsidRDefault="00693422" w:rsidP="003C344C">
            <w:pPr>
              <w:jc w:val="center"/>
            </w:pPr>
            <w:r>
              <w:t xml:space="preserve">9090.0</w:t>
            </w:r>
          </w:p>
        </w:tc>
      </w:tr>
    </w:tbl>
    <w:p w14:paraId="685023B0" w14:textId="77777777" w:rsidR="007201A7" w:rsidRPr="00A340F2" w:rsidRDefault="007201A7" w:rsidP="00A36725"/>
    <w:sectPr w:rsidR="007201A7" w:rsidRPr="00A340F2" w:rsidSect="008E13B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2843A" w14:textId="77777777" w:rsidR="008E13B2" w:rsidRDefault="008E13B2">
      <w:pPr>
        <w:spacing w:line="240" w:lineRule="auto"/>
      </w:pPr>
      <w:r>
        <w:separator/>
      </w:r>
    </w:p>
    <w:p w14:paraId="322762D0" w14:textId="77777777" w:rsidR="008E13B2" w:rsidRDefault="008E13B2"/>
  </w:endnote>
  <w:endnote w:type="continuationSeparator" w:id="0">
    <w:p w14:paraId="133B19D2" w14:textId="77777777" w:rsidR="008E13B2" w:rsidRDefault="008E13B2">
      <w:pPr>
        <w:spacing w:line="240" w:lineRule="auto"/>
      </w:pPr>
      <w:r>
        <w:continuationSeparator/>
      </w:r>
    </w:p>
    <w:p w14:paraId="5D5A421D" w14:textId="77777777" w:rsidR="008E13B2" w:rsidRDefault="008E13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20FB3" w14:textId="77777777" w:rsidR="007201A7" w:rsidRDefault="007201A7">
    <w:pPr>
      <w:pStyle w:val="Footer"/>
    </w:pPr>
  </w:p>
  <w:p w14:paraId="63710484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EAA43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066D4" wp14:editId="5AC59F11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BC0E91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9066D4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68BC0E91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06BFB" w14:textId="77777777" w:rsidR="008E13B2" w:rsidRDefault="008E13B2">
      <w:pPr>
        <w:spacing w:line="240" w:lineRule="auto"/>
      </w:pPr>
      <w:r>
        <w:separator/>
      </w:r>
    </w:p>
    <w:p w14:paraId="08DB40AC" w14:textId="77777777" w:rsidR="008E13B2" w:rsidRDefault="008E13B2"/>
  </w:footnote>
  <w:footnote w:type="continuationSeparator" w:id="0">
    <w:p w14:paraId="40A3A2BF" w14:textId="77777777" w:rsidR="008E13B2" w:rsidRDefault="008E13B2">
      <w:pPr>
        <w:spacing w:line="240" w:lineRule="auto"/>
      </w:pPr>
      <w:r>
        <w:continuationSeparator/>
      </w:r>
    </w:p>
    <w:p w14:paraId="60A74FED" w14:textId="77777777" w:rsidR="008E13B2" w:rsidRDefault="008E13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1B206" w14:textId="77777777" w:rsidR="007201A7" w:rsidRDefault="007201A7"/>
  <w:p w14:paraId="72C75DCD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A7E16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37EDEF" wp14:editId="17AFC11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74370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37EDEF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A74370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1502846">
    <w:abstractNumId w:val="9"/>
  </w:num>
  <w:num w:numId="2" w16cid:durableId="1259367326">
    <w:abstractNumId w:val="7"/>
  </w:num>
  <w:num w:numId="3" w16cid:durableId="2006781906">
    <w:abstractNumId w:val="6"/>
  </w:num>
  <w:num w:numId="4" w16cid:durableId="1249389464">
    <w:abstractNumId w:val="5"/>
  </w:num>
  <w:num w:numId="5" w16cid:durableId="18892015">
    <w:abstractNumId w:val="4"/>
  </w:num>
  <w:num w:numId="6" w16cid:durableId="1688142534">
    <w:abstractNumId w:val="8"/>
  </w:num>
  <w:num w:numId="7" w16cid:durableId="2012414866">
    <w:abstractNumId w:val="3"/>
  </w:num>
  <w:num w:numId="8" w16cid:durableId="1807232713">
    <w:abstractNumId w:val="2"/>
  </w:num>
  <w:num w:numId="9" w16cid:durableId="734742170">
    <w:abstractNumId w:val="1"/>
  </w:num>
  <w:num w:numId="10" w16cid:durableId="74333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02"/>
    <w:rsid w:val="0004626C"/>
    <w:rsid w:val="00057E7E"/>
    <w:rsid w:val="00064E3E"/>
    <w:rsid w:val="00077551"/>
    <w:rsid w:val="000A6E91"/>
    <w:rsid w:val="000C7F3F"/>
    <w:rsid w:val="000E7C40"/>
    <w:rsid w:val="001817A4"/>
    <w:rsid w:val="001A035C"/>
    <w:rsid w:val="001C6202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02887"/>
    <w:rsid w:val="00316D06"/>
    <w:rsid w:val="003C344C"/>
    <w:rsid w:val="003D23A0"/>
    <w:rsid w:val="0041797F"/>
    <w:rsid w:val="00474272"/>
    <w:rsid w:val="004858C9"/>
    <w:rsid w:val="004870D2"/>
    <w:rsid w:val="004A10E9"/>
    <w:rsid w:val="00516FA3"/>
    <w:rsid w:val="00552ABE"/>
    <w:rsid w:val="00555C32"/>
    <w:rsid w:val="005E394D"/>
    <w:rsid w:val="0065530D"/>
    <w:rsid w:val="00662DFA"/>
    <w:rsid w:val="00693422"/>
    <w:rsid w:val="006B4542"/>
    <w:rsid w:val="006F038A"/>
    <w:rsid w:val="007201A7"/>
    <w:rsid w:val="00774784"/>
    <w:rsid w:val="007B4FC5"/>
    <w:rsid w:val="007E0DF2"/>
    <w:rsid w:val="007E1D3F"/>
    <w:rsid w:val="00856FFB"/>
    <w:rsid w:val="008609B3"/>
    <w:rsid w:val="00865DB9"/>
    <w:rsid w:val="0089202B"/>
    <w:rsid w:val="008B15B2"/>
    <w:rsid w:val="008B5297"/>
    <w:rsid w:val="008E13B2"/>
    <w:rsid w:val="009415D1"/>
    <w:rsid w:val="00947F34"/>
    <w:rsid w:val="00966263"/>
    <w:rsid w:val="009D3F3C"/>
    <w:rsid w:val="00A340F2"/>
    <w:rsid w:val="00A36725"/>
    <w:rsid w:val="00AB2A9E"/>
    <w:rsid w:val="00B114A1"/>
    <w:rsid w:val="00B66C63"/>
    <w:rsid w:val="00B727BE"/>
    <w:rsid w:val="00CE3710"/>
    <w:rsid w:val="00CF2287"/>
    <w:rsid w:val="00D063D0"/>
    <w:rsid w:val="00D214CA"/>
    <w:rsid w:val="00D216F1"/>
    <w:rsid w:val="00D33124"/>
    <w:rsid w:val="00D73210"/>
    <w:rsid w:val="00EB63A0"/>
    <w:rsid w:val="00EC16CD"/>
    <w:rsid w:val="00F65B05"/>
    <w:rsid w:val="00F93BC6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BAA6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anmay\AppData\Local\Microsoft\Office\16.0\DTS\en-IN%7b6BD22C98-A70C-48ED-AAD6-DA545D7DD215%7d\%7bEFC1F21D-7E5A-458B-99D4-5EC3AF482D57%7dtf16402400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9467215187433DA4872F8B7D262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F242B-5B8F-4C36-870A-342770E69E01}"/>
      </w:docPartPr>
      <w:docPartBody>
        <w:p w:rsidR="001E121B" w:rsidRDefault="00000000">
          <w:pPr>
            <w:pStyle w:val="D49467215187433DA4872F8B7D262141"/>
          </w:pPr>
          <w:r>
            <w:rPr>
              <w:sz w:val="24"/>
            </w:rPr>
            <w:t>Subtotal</w:t>
          </w:r>
        </w:p>
      </w:docPartBody>
    </w:docPart>
    <w:docPart>
      <w:docPartPr>
        <w:name w:val="3956F14F14474652AB67261C9E67B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05C59-BBC4-4831-8FBF-7915049A657B}"/>
      </w:docPartPr>
      <w:docPartBody>
        <w:p w:rsidR="001E121B" w:rsidRDefault="00000000">
          <w:pPr>
            <w:pStyle w:val="3956F14F14474652AB67261C9E67BE03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89"/>
    <w:rsid w:val="001815A3"/>
    <w:rsid w:val="001E121B"/>
    <w:rsid w:val="007278E0"/>
    <w:rsid w:val="0090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kern w:val="0"/>
      <w:sz w:val="32"/>
      <w:szCs w:val="32"/>
      <w:lang w:val="en-US"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kern w:val="0"/>
      <w:sz w:val="32"/>
      <w:szCs w:val="32"/>
      <w:lang w:val="en-US" w:eastAsia="ja-JP"/>
      <w14:ligatures w14:val="none"/>
    </w:rPr>
  </w:style>
  <w:style w:type="paragraph" w:customStyle="1" w:styleId="D49467215187433DA4872F8B7D262141">
    <w:name w:val="D49467215187433DA4872F8B7D262141"/>
  </w:style>
  <w:style w:type="paragraph" w:customStyle="1" w:styleId="3956F14F14474652AB67261C9E67BE03">
    <w:name w:val="3956F14F14474652AB67261C9E67BE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{EFC1F21D-7E5A-458B-99D4-5EC3AF482D57}tf16402400_win32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2024-03-08T12:06:00Z</dcterms:created>
  <dcterms:modified xsi:type="dcterms:W3CDTF">2024-03-15T09:42:00Z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