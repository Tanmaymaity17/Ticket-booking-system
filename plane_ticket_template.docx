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24"/>
        <w:gridCol w:w="3556"/>
        <w:gridCol w:w="3537"/>
      </w:tblGrid>
      <w:tr w:rsidR="00D214CA" w14:paraId="0B0012E7" w14:textId="77777777" w:rsidTr="00F93BC6">
        <w:trPr>
          <w:trHeight w:val="1256"/>
          <w:jc w:val="center"/>
        </w:trPr>
        <w:tc>
          <w:tcPr>
            <w:tcW w:w="3539" w:type="dxa"/>
            <w:vAlign w:val="center"/>
            <w:hideMark/>
          </w:tcPr>
          <w:p w14:paraId="0F78A239" w14:textId="77777777" w:rsidR="00A340F2" w:rsidRPr="00064E3E" w:rsidRDefault="003C344C" w:rsidP="00F93BC6">
            <w:pPr>
              <w:pStyle w:val="Title"/>
              <w:jc w:val="center"/>
            </w:pPr>
            <w:r>
              <w:t>ticket</w:t>
            </w:r>
          </w:p>
        </w:tc>
        <w:tc>
          <w:tcPr>
            <w:tcW w:w="3539" w:type="dxa"/>
          </w:tcPr>
          <w:p w14:paraId="21F413FD" w14:textId="77777777" w:rsidR="00A340F2" w:rsidRDefault="00A340F2" w:rsidP="003C344C">
            <w:pPr>
              <w:pStyle w:val="Title"/>
            </w:pPr>
          </w:p>
        </w:tc>
        <w:tc>
          <w:tcPr>
            <w:tcW w:w="3539" w:type="dxa"/>
            <w:hideMark/>
          </w:tcPr>
          <w:p w14:paraId="2BAF9BFD" w14:textId="77777777" w:rsidR="00A340F2" w:rsidRDefault="00D214CA" w:rsidP="003C344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EDA252" wp14:editId="31790832">
                  <wp:extent cx="1996440" cy="1033245"/>
                  <wp:effectExtent l="0" t="0" r="3810" b="0"/>
                  <wp:docPr id="11767092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709299" name="Picture 11767092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728" cy="105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4CA" w14:paraId="7CDA5100" w14:textId="77777777" w:rsidTr="00F93BC6">
        <w:trPr>
          <w:trHeight w:val="1364"/>
          <w:jc w:val="center"/>
        </w:trPr>
        <w:tc>
          <w:tcPr>
            <w:tcW w:w="3539" w:type="dxa"/>
            <w:vAlign w:val="center"/>
            <w:hideMark/>
          </w:tcPr>
          <w:p w14:paraId="1CE1E12A" w14:textId="77777777" w:rsidR="00A340F2" w:rsidRPr="00064E3E" w:rsidRDefault="003C344C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Boarding From</w:t>
            </w:r>
          </w:p>
          <w:p w14:paraId="2087D968" w14:textId="77777777" w:rsidR="003C344C" w:rsidRPr="003C344C" w:rsidRDefault="0065530D" w:rsidP="00F93BC6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cstheme="minorHAnsi"/>
                <w:color w:val="000000" w:themeColor="text1"/>
                <w:sz w:val="32"/>
                <w:szCs w:val="32"/>
              </w:rPr>
              <w:t>{{ s</w:t>
            </w:r>
            <w:r w:rsidR="008B15B2">
              <w:rPr>
                <w:rFonts w:cstheme="minorHAnsi"/>
                <w:color w:val="000000" w:themeColor="text1"/>
                <w:sz w:val="32"/>
                <w:szCs w:val="32"/>
              </w:rPr>
              <w:t>ource</w:t>
            </w:r>
            <w:proofErr w:type="gramEnd"/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}}</w:t>
            </w:r>
          </w:p>
        </w:tc>
        <w:tc>
          <w:tcPr>
            <w:tcW w:w="3539" w:type="dxa"/>
            <w:vAlign w:val="center"/>
            <w:hideMark/>
          </w:tcPr>
          <w:p w14:paraId="16AC39C2" w14:textId="77777777" w:rsidR="00A340F2" w:rsidRPr="00064E3E" w:rsidRDefault="003C344C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Booking Till</w:t>
            </w:r>
          </w:p>
          <w:p w14:paraId="68308C2F" w14:textId="77777777" w:rsidR="00A340F2" w:rsidRPr="00064E3E" w:rsidRDefault="0065530D" w:rsidP="00F93BC6">
            <w:pPr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  <w:sz w:val="32"/>
                <w:szCs w:val="32"/>
              </w:rPr>
              <w:t>{{ d</w:t>
            </w:r>
            <w:r w:rsidR="008B15B2">
              <w:rPr>
                <w:rFonts w:cstheme="minorHAnsi"/>
                <w:color w:val="000000" w:themeColor="text1"/>
                <w:sz w:val="32"/>
                <w:szCs w:val="32"/>
              </w:rPr>
              <w:t>estination</w:t>
            </w:r>
            <w:proofErr w:type="gramEnd"/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}}</w:t>
            </w:r>
          </w:p>
        </w:tc>
        <w:tc>
          <w:tcPr>
            <w:tcW w:w="3539" w:type="dxa"/>
            <w:vAlign w:val="center"/>
            <w:hideMark/>
          </w:tcPr>
          <w:p w14:paraId="297ED692" w14:textId="77777777" w:rsidR="003C344C" w:rsidRPr="00064E3E" w:rsidRDefault="008B15B2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Journey Date</w:t>
            </w:r>
          </w:p>
          <w:p w14:paraId="01FA5D4F" w14:textId="77777777" w:rsidR="00A340F2" w:rsidRPr="00EC16CD" w:rsidRDefault="0065530D" w:rsidP="00F93B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color w:val="000000" w:themeColor="text1"/>
                <w:sz w:val="32"/>
                <w:szCs w:val="32"/>
              </w:rPr>
              <w:t>{{ date</w:t>
            </w:r>
            <w:proofErr w:type="gramEnd"/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}}</w:t>
            </w:r>
          </w:p>
        </w:tc>
      </w:tr>
      <w:tr w:rsidR="00D214CA" w14:paraId="758C30B0" w14:textId="77777777" w:rsidTr="00774784">
        <w:trPr>
          <w:trHeight w:val="2215"/>
          <w:jc w:val="center"/>
        </w:trPr>
        <w:tc>
          <w:tcPr>
            <w:tcW w:w="3539" w:type="dxa"/>
            <w:vAlign w:val="center"/>
            <w:hideMark/>
          </w:tcPr>
          <w:p w14:paraId="5E625AC5" w14:textId="77777777" w:rsidR="008B15B2" w:rsidRDefault="008B15B2" w:rsidP="00F93BC6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8B15B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Booking ID</w:t>
            </w:r>
          </w:p>
          <w:p w14:paraId="7E412C60" w14:textId="77777777" w:rsidR="008B15B2" w:rsidRPr="00774784" w:rsidRDefault="008B15B2" w:rsidP="00F93BC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55065E6" w14:textId="77777777" w:rsidR="00A340F2" w:rsidRPr="008B15B2" w:rsidRDefault="0065530D" w:rsidP="00F93BC6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b</w:t>
            </w:r>
            <w:r w:rsidR="008B15B2" w:rsidRPr="008B15B2">
              <w:rPr>
                <w:rFonts w:cstheme="minorHAnsi"/>
                <w:color w:val="000000" w:themeColor="text1"/>
                <w:sz w:val="28"/>
                <w:szCs w:val="28"/>
              </w:rPr>
              <w:t>ookingID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}}</w:t>
            </w:r>
          </w:p>
          <w:p w14:paraId="1861E852" w14:textId="77777777" w:rsidR="00A340F2" w:rsidRDefault="00A340F2" w:rsidP="00F93B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9" w:type="dxa"/>
            <w:vAlign w:val="center"/>
          </w:tcPr>
          <w:p w14:paraId="7F1A5B5D" w14:textId="3BCB847B" w:rsidR="00A340F2" w:rsidRDefault="00AA4F11" w:rsidP="00F93BC6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Plane</w:t>
            </w:r>
            <w:r w:rsidR="008B15B2" w:rsidRPr="008B15B2"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No./</w:t>
            </w: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Airline</w:t>
            </w:r>
          </w:p>
          <w:p w14:paraId="31300D3A" w14:textId="77777777" w:rsidR="008B15B2" w:rsidRPr="008B15B2" w:rsidRDefault="008B15B2" w:rsidP="00F93BC6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1B782916" w14:textId="6E0A7DB2" w:rsidR="008B15B2" w:rsidRDefault="0065530D" w:rsidP="00F93BC6">
            <w:pPr>
              <w:jc w:val="center"/>
            </w:pPr>
            <w:proofErr w:type="gramStart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 w:rsidR="000D2F01">
              <w:rPr>
                <w:rFonts w:cstheme="minorHAnsi"/>
                <w:color w:val="000000" w:themeColor="text1"/>
                <w:sz w:val="28"/>
                <w:szCs w:val="28"/>
              </w:rPr>
              <w:t>flight</w:t>
            </w:r>
            <w:r w:rsidR="008B15B2" w:rsidRPr="008B15B2">
              <w:rPr>
                <w:rFonts w:cstheme="minorHAnsi"/>
                <w:color w:val="000000" w:themeColor="text1"/>
                <w:sz w:val="28"/>
                <w:szCs w:val="28"/>
              </w:rPr>
              <w:t>ID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}}/{{ </w:t>
            </w:r>
            <w:proofErr w:type="spellStart"/>
            <w:r w:rsidR="00545446">
              <w:rPr>
                <w:rFonts w:cstheme="minorHAnsi"/>
                <w:color w:val="000000" w:themeColor="text1"/>
                <w:sz w:val="28"/>
                <w:szCs w:val="28"/>
              </w:rPr>
              <w:t>flightName</w:t>
            </w:r>
            <w:proofErr w:type="spellEnd"/>
            <w:r w:rsidR="0054544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3539" w:type="dxa"/>
            <w:vAlign w:val="center"/>
          </w:tcPr>
          <w:p w14:paraId="32C3CEF5" w14:textId="377F7239" w:rsidR="008B15B2" w:rsidRDefault="00371071" w:rsidP="00774784">
            <w:pPr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Booked by</w:t>
            </w:r>
          </w:p>
          <w:p w14:paraId="554D55CD" w14:textId="77777777" w:rsidR="00371071" w:rsidRPr="008B15B2" w:rsidRDefault="00371071" w:rsidP="00774784">
            <w:pPr>
              <w:jc w:val="center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1CE76EA3" w14:textId="6A89D99D" w:rsidR="008B15B2" w:rsidRPr="00774784" w:rsidRDefault="0065530D" w:rsidP="0077478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{{ </w:t>
            </w:r>
            <w:proofErr w:type="spellStart"/>
            <w:r w:rsidR="00371071">
              <w:rPr>
                <w:rFonts w:cstheme="minorHAnsi"/>
                <w:color w:val="000000" w:themeColor="text1"/>
                <w:sz w:val="28"/>
                <w:szCs w:val="28"/>
              </w:rPr>
              <w:t>fname</w:t>
            </w:r>
            <w:proofErr w:type="spellEnd"/>
            <w:proofErr w:type="gramEnd"/>
            <w:r w:rsidR="0037107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}}</w:t>
            </w:r>
          </w:p>
        </w:tc>
      </w:tr>
    </w:tbl>
    <w:p w14:paraId="1E34C919" w14:textId="77777777" w:rsidR="00A340F2" w:rsidRDefault="00A340F2" w:rsidP="002F5404">
      <w:pPr>
        <w:rPr>
          <w:noProof/>
        </w:rPr>
      </w:pPr>
    </w:p>
    <w:p w14:paraId="6A1392FB" w14:textId="77777777" w:rsidR="008609B3" w:rsidRDefault="008609B3" w:rsidP="002F5404">
      <w:pPr>
        <w:rPr>
          <w:noProof/>
        </w:rPr>
      </w:pPr>
    </w:p>
    <w:p w14:paraId="0BFA8B4B" w14:textId="77777777" w:rsidR="008609B3" w:rsidRDefault="008609B3" w:rsidP="002F5404">
      <w:pPr>
        <w:rPr>
          <w:noProof/>
        </w:rPr>
      </w:pPr>
    </w:p>
    <w:p w14:paraId="25BE6323" w14:textId="77777777" w:rsidR="001C6202" w:rsidRDefault="001C6202" w:rsidP="00A340F2">
      <w:pPr>
        <w:rPr>
          <w:noProof/>
        </w:rPr>
      </w:pPr>
    </w:p>
    <w:tbl>
      <w:tblPr>
        <w:tblStyle w:val="Contenttable"/>
        <w:tblW w:w="5039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119"/>
        <w:gridCol w:w="850"/>
        <w:gridCol w:w="2127"/>
        <w:gridCol w:w="2268"/>
        <w:gridCol w:w="2230"/>
      </w:tblGrid>
      <w:tr w:rsidR="00474272" w14:paraId="47B4073C" w14:textId="77777777" w:rsidTr="003C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3119" w:type="dxa"/>
            <w:hideMark/>
          </w:tcPr>
          <w:p w14:paraId="13EDF39C" w14:textId="77777777" w:rsidR="00474272" w:rsidRDefault="00474272" w:rsidP="002F5404">
            <w:pPr>
              <w:pStyle w:val="Style1"/>
              <w:framePr w:hSpace="0" w:wrap="auto" w:vAnchor="margin" w:hAnchor="text" w:xAlign="left" w:yAlign="inline"/>
            </w:pPr>
            <w:r>
              <w:t>Name</w:t>
            </w:r>
          </w:p>
        </w:tc>
        <w:tc>
          <w:tcPr>
            <w:tcW w:w="850" w:type="dxa"/>
          </w:tcPr>
          <w:p w14:paraId="2AA75C7F" w14:textId="77777777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AGE</w:t>
            </w:r>
          </w:p>
        </w:tc>
        <w:tc>
          <w:tcPr>
            <w:tcW w:w="2127" w:type="dxa"/>
            <w:hideMark/>
          </w:tcPr>
          <w:p w14:paraId="71945025" w14:textId="77777777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GENDER</w:t>
            </w:r>
          </w:p>
        </w:tc>
        <w:tc>
          <w:tcPr>
            <w:tcW w:w="2268" w:type="dxa"/>
            <w:hideMark/>
          </w:tcPr>
          <w:p w14:paraId="61D39DBD" w14:textId="77777777" w:rsidR="00474272" w:rsidRDefault="00474272" w:rsidP="0047427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Class</w:t>
            </w:r>
          </w:p>
        </w:tc>
        <w:tc>
          <w:tcPr>
            <w:tcW w:w="2230" w:type="dxa"/>
            <w:hideMark/>
          </w:tcPr>
          <w:p w14:paraId="0E575712" w14:textId="77777777" w:rsidR="00474272" w:rsidRDefault="00474272" w:rsidP="003C344C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seat no.</w:t>
            </w:r>
          </w:p>
        </w:tc>
      </w:tr>
    </w:tbl>
    <w:p w14:paraId="60865D64" w14:textId="77777777" w:rsidR="000E7C40" w:rsidRDefault="000E7C40"/>
    <w:tbl>
      <w:tblPr>
        <w:tblW w:w="5057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119"/>
        <w:gridCol w:w="850"/>
        <w:gridCol w:w="2127"/>
        <w:gridCol w:w="2268"/>
        <w:gridCol w:w="2268"/>
      </w:tblGrid>
      <w:tr w:rsidR="00516FA3" w14:paraId="20A66323" w14:textId="77777777" w:rsidTr="00516FA3">
        <w:trPr>
          <w:trHeight w:hRule="exact" w:val="704"/>
        </w:trPr>
        <w:tc>
          <w:tcPr>
            <w:tcW w:w="3119" w:type="dxa"/>
          </w:tcPr>
          <w:p w14:paraId="1DB9A1F1" w14:textId="77777777" w:rsidR="003C344C" w:rsidRDefault="00516FA3" w:rsidP="00EB63A0">
            <w:pPr>
              <w:pStyle w:val="Normalright"/>
            </w:pPr>
            <w:r>
              <w:t xml:space="preserve">{{%tr for item in </w:t>
            </w:r>
            <w:proofErr w:type="spellStart"/>
            <w:r>
              <w:t>ticket_list</w:t>
            </w:r>
            <w:proofErr w:type="spellEnd"/>
            <w:r>
              <w:t xml:space="preserve"> %}}</w:t>
            </w:r>
          </w:p>
        </w:tc>
        <w:tc>
          <w:tcPr>
            <w:tcW w:w="850" w:type="dxa"/>
          </w:tcPr>
          <w:p w14:paraId="75866181" w14:textId="7777777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127" w:type="dxa"/>
          </w:tcPr>
          <w:p w14:paraId="3F579297" w14:textId="7777777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268" w:type="dxa"/>
          </w:tcPr>
          <w:p w14:paraId="1D9F8718" w14:textId="7777777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268" w:type="dxa"/>
          </w:tcPr>
          <w:p w14:paraId="0C0E6E33" w14:textId="77777777" w:rsidR="003C344C" w:rsidRDefault="003C344C" w:rsidP="003C344C">
            <w:pPr>
              <w:pStyle w:val="Normalright"/>
              <w:jc w:val="center"/>
            </w:pPr>
          </w:p>
        </w:tc>
      </w:tr>
      <w:tr w:rsidR="00516FA3" w14:paraId="3F5EF5AF" w14:textId="77777777" w:rsidTr="00516FA3">
        <w:trPr>
          <w:trHeight w:hRule="exact" w:val="699"/>
        </w:trPr>
        <w:tc>
          <w:tcPr>
            <w:tcW w:w="3119" w:type="dxa"/>
          </w:tcPr>
          <w:p w14:paraId="2A35E991" w14:textId="77777777" w:rsidR="003C344C" w:rsidRDefault="00516FA3" w:rsidP="00EB63A0">
            <w:pPr>
              <w:pStyle w:val="Normalrigh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850" w:type="dxa"/>
          </w:tcPr>
          <w:p w14:paraId="714E2DD3" w14:textId="77777777" w:rsidR="003C344C" w:rsidRDefault="00516FA3" w:rsidP="003C344C">
            <w:pPr>
              <w:pStyle w:val="Normalright"/>
              <w:jc w:val="center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2127" w:type="dxa"/>
          </w:tcPr>
          <w:p w14:paraId="5F40E2CC" w14:textId="77777777" w:rsidR="003C344C" w:rsidRDefault="00516FA3" w:rsidP="003C344C">
            <w:pPr>
              <w:pStyle w:val="Normalright"/>
              <w:jc w:val="center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2268" w:type="dxa"/>
          </w:tcPr>
          <w:p w14:paraId="5749A2B8" w14:textId="77777777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>{{</w:t>
            </w:r>
            <w:proofErr w:type="gramStart"/>
            <w:r>
              <w:rPr>
                <w:lang w:eastAsia="ja-JP"/>
              </w:rPr>
              <w:t>item[</w:t>
            </w:r>
            <w:proofErr w:type="gramEnd"/>
            <w:r>
              <w:rPr>
                <w:lang w:eastAsia="ja-JP"/>
              </w:rPr>
              <w:t>3]}}</w:t>
            </w:r>
          </w:p>
        </w:tc>
        <w:tc>
          <w:tcPr>
            <w:tcW w:w="2268" w:type="dxa"/>
          </w:tcPr>
          <w:p w14:paraId="3EF45B4A" w14:textId="77777777" w:rsidR="003C344C" w:rsidRDefault="00516FA3" w:rsidP="003C344C">
            <w:pPr>
              <w:pStyle w:val="Normalright"/>
              <w:jc w:val="center"/>
            </w:pPr>
            <w:r>
              <w:rPr>
                <w:lang w:eastAsia="ja-JP"/>
              </w:rPr>
              <w:t>{{</w:t>
            </w:r>
            <w:proofErr w:type="gramStart"/>
            <w:r>
              <w:rPr>
                <w:lang w:eastAsia="ja-JP"/>
              </w:rPr>
              <w:t>item[</w:t>
            </w:r>
            <w:proofErr w:type="gramEnd"/>
            <w:r>
              <w:rPr>
                <w:lang w:eastAsia="ja-JP"/>
              </w:rPr>
              <w:t>4]}}</w:t>
            </w:r>
          </w:p>
        </w:tc>
      </w:tr>
      <w:tr w:rsidR="00516FA3" w14:paraId="6620D39E" w14:textId="77777777" w:rsidTr="00516FA3">
        <w:trPr>
          <w:trHeight w:hRule="exact" w:val="723"/>
        </w:trPr>
        <w:tc>
          <w:tcPr>
            <w:tcW w:w="3119" w:type="dxa"/>
          </w:tcPr>
          <w:p w14:paraId="3903FF36" w14:textId="77777777" w:rsidR="003C344C" w:rsidRDefault="00516FA3" w:rsidP="00EB63A0">
            <w:pPr>
              <w:pStyle w:val="Normalright"/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850" w:type="dxa"/>
          </w:tcPr>
          <w:p w14:paraId="69627CC7" w14:textId="7777777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127" w:type="dxa"/>
          </w:tcPr>
          <w:p w14:paraId="0259C70C" w14:textId="7777777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268" w:type="dxa"/>
          </w:tcPr>
          <w:p w14:paraId="4935C84A" w14:textId="77777777" w:rsidR="003C344C" w:rsidRDefault="003C344C" w:rsidP="003C344C">
            <w:pPr>
              <w:pStyle w:val="Normalright"/>
              <w:jc w:val="center"/>
            </w:pPr>
          </w:p>
        </w:tc>
        <w:tc>
          <w:tcPr>
            <w:tcW w:w="2268" w:type="dxa"/>
          </w:tcPr>
          <w:p w14:paraId="2F5189D1" w14:textId="77777777" w:rsidR="003C344C" w:rsidRDefault="003C344C" w:rsidP="003C344C">
            <w:pPr>
              <w:pStyle w:val="Normalright"/>
              <w:jc w:val="center"/>
            </w:pPr>
          </w:p>
        </w:tc>
      </w:tr>
    </w:tbl>
    <w:tbl>
      <w:tblPr>
        <w:tblStyle w:val="TotalTable"/>
        <w:tblW w:w="5059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364"/>
        <w:gridCol w:w="2267"/>
      </w:tblGrid>
      <w:tr w:rsidR="00A340F2" w14:paraId="2F81308E" w14:textId="77777777" w:rsidTr="003C344C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shd w:val="clear" w:color="auto" w:fill="auto"/>
            <w:hideMark/>
          </w:tcPr>
          <w:p w14:paraId="14633330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D49467215187433DA4872F8B7D262141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3CAF634C" w14:textId="77777777" w:rsidR="00A340F2" w:rsidRDefault="0065530D" w:rsidP="003C344C">
            <w:pPr>
              <w:jc w:val="center"/>
            </w:pPr>
            <w:proofErr w:type="gramStart"/>
            <w:r>
              <w:t>{{ subtotal</w:t>
            </w:r>
            <w:proofErr w:type="gramEnd"/>
            <w:r>
              <w:t xml:space="preserve"> }}</w:t>
            </w:r>
          </w:p>
        </w:tc>
      </w:tr>
      <w:tr w:rsidR="00A340F2" w14:paraId="27F5CF4E" w14:textId="77777777" w:rsidTr="003C344C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shd w:val="clear" w:color="auto" w:fill="auto"/>
            <w:hideMark/>
          </w:tcPr>
          <w:p w14:paraId="0A30782E" w14:textId="77777777" w:rsidR="00A340F2" w:rsidRDefault="003C344C" w:rsidP="002F5404">
            <w:pPr>
              <w:rPr>
                <w:sz w:val="24"/>
              </w:rPr>
            </w:pPr>
            <w:r>
              <w:rPr>
                <w:sz w:val="24"/>
              </w:rPr>
              <w:t>Platform Fee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007F1FDB" w14:textId="77777777" w:rsidR="00A340F2" w:rsidRDefault="0065530D" w:rsidP="003C344C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693422">
              <w:t>platformFee</w:t>
            </w:r>
            <w:proofErr w:type="spellEnd"/>
            <w:proofErr w:type="gramEnd"/>
            <w:r>
              <w:t xml:space="preserve"> }}</w:t>
            </w:r>
          </w:p>
        </w:tc>
      </w:tr>
      <w:tr w:rsidR="00A340F2" w14:paraId="2F4FCB98" w14:textId="77777777" w:rsidTr="003C344C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3956F14F14474652AB67261C9E67BE0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64" w:type="dxa"/>
                <w:shd w:val="clear" w:color="auto" w:fill="auto"/>
                <w:hideMark/>
              </w:tcPr>
              <w:p w14:paraId="1C1EA667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7" w:type="dxa"/>
            <w:shd w:val="clear" w:color="auto" w:fill="auto"/>
          </w:tcPr>
          <w:p w14:paraId="5EE26BD6" w14:textId="77777777" w:rsidR="00A340F2" w:rsidRDefault="00693422" w:rsidP="003C344C">
            <w:pPr>
              <w:jc w:val="center"/>
            </w:pPr>
            <w:proofErr w:type="gramStart"/>
            <w:r>
              <w:t>{{ total</w:t>
            </w:r>
            <w:proofErr w:type="gramEnd"/>
            <w:r>
              <w:t xml:space="preserve"> }}</w:t>
            </w:r>
          </w:p>
        </w:tc>
      </w:tr>
    </w:tbl>
    <w:p w14:paraId="23425618" w14:textId="77777777" w:rsidR="007201A7" w:rsidRPr="00A340F2" w:rsidRDefault="007201A7" w:rsidP="00A36725"/>
    <w:sectPr w:rsidR="007201A7" w:rsidRPr="00A340F2" w:rsidSect="00BC028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66F7" w14:textId="77777777" w:rsidR="00BC028C" w:rsidRDefault="00BC028C">
      <w:pPr>
        <w:spacing w:line="240" w:lineRule="auto"/>
      </w:pPr>
      <w:r>
        <w:separator/>
      </w:r>
    </w:p>
    <w:p w14:paraId="1DB7F516" w14:textId="77777777" w:rsidR="00BC028C" w:rsidRDefault="00BC028C"/>
  </w:endnote>
  <w:endnote w:type="continuationSeparator" w:id="0">
    <w:p w14:paraId="4509945D" w14:textId="77777777" w:rsidR="00BC028C" w:rsidRDefault="00BC028C">
      <w:pPr>
        <w:spacing w:line="240" w:lineRule="auto"/>
      </w:pPr>
      <w:r>
        <w:continuationSeparator/>
      </w:r>
    </w:p>
    <w:p w14:paraId="1B8D82FD" w14:textId="77777777" w:rsidR="00BC028C" w:rsidRDefault="00BC0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DFEF8" w14:textId="77777777" w:rsidR="007201A7" w:rsidRDefault="007201A7">
    <w:pPr>
      <w:pStyle w:val="Footer"/>
    </w:pPr>
  </w:p>
  <w:p w14:paraId="266B4D62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466A9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CC2499" wp14:editId="11A4FD7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728AA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CC2499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B728AA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6A14" w14:textId="77777777" w:rsidR="00BC028C" w:rsidRDefault="00BC028C">
      <w:pPr>
        <w:spacing w:line="240" w:lineRule="auto"/>
      </w:pPr>
      <w:r>
        <w:separator/>
      </w:r>
    </w:p>
    <w:p w14:paraId="2D5B684C" w14:textId="77777777" w:rsidR="00BC028C" w:rsidRDefault="00BC028C"/>
  </w:footnote>
  <w:footnote w:type="continuationSeparator" w:id="0">
    <w:p w14:paraId="38D24921" w14:textId="77777777" w:rsidR="00BC028C" w:rsidRDefault="00BC028C">
      <w:pPr>
        <w:spacing w:line="240" w:lineRule="auto"/>
      </w:pPr>
      <w:r>
        <w:continuationSeparator/>
      </w:r>
    </w:p>
    <w:p w14:paraId="764C3B3F" w14:textId="77777777" w:rsidR="00BC028C" w:rsidRDefault="00BC02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7937" w14:textId="77777777" w:rsidR="007201A7" w:rsidRDefault="007201A7"/>
  <w:p w14:paraId="329F1F2E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137F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82C8B6" wp14:editId="5A5AE33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B954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82C8B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19B954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502846">
    <w:abstractNumId w:val="9"/>
  </w:num>
  <w:num w:numId="2" w16cid:durableId="1259367326">
    <w:abstractNumId w:val="7"/>
  </w:num>
  <w:num w:numId="3" w16cid:durableId="2006781906">
    <w:abstractNumId w:val="6"/>
  </w:num>
  <w:num w:numId="4" w16cid:durableId="1249389464">
    <w:abstractNumId w:val="5"/>
  </w:num>
  <w:num w:numId="5" w16cid:durableId="18892015">
    <w:abstractNumId w:val="4"/>
  </w:num>
  <w:num w:numId="6" w16cid:durableId="1688142534">
    <w:abstractNumId w:val="8"/>
  </w:num>
  <w:num w:numId="7" w16cid:durableId="2012414866">
    <w:abstractNumId w:val="3"/>
  </w:num>
  <w:num w:numId="8" w16cid:durableId="1807232713">
    <w:abstractNumId w:val="2"/>
  </w:num>
  <w:num w:numId="9" w16cid:durableId="734742170">
    <w:abstractNumId w:val="1"/>
  </w:num>
  <w:num w:numId="10" w16cid:durableId="74333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2"/>
    <w:rsid w:val="0004626C"/>
    <w:rsid w:val="00057E7E"/>
    <w:rsid w:val="00064E3E"/>
    <w:rsid w:val="00077551"/>
    <w:rsid w:val="000A6E91"/>
    <w:rsid w:val="000D2F01"/>
    <w:rsid w:val="000E7C40"/>
    <w:rsid w:val="001817A4"/>
    <w:rsid w:val="001A035C"/>
    <w:rsid w:val="001C6202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71071"/>
    <w:rsid w:val="003B60D7"/>
    <w:rsid w:val="003C344C"/>
    <w:rsid w:val="003D23A0"/>
    <w:rsid w:val="00474272"/>
    <w:rsid w:val="004858C9"/>
    <w:rsid w:val="004870D2"/>
    <w:rsid w:val="004A10E9"/>
    <w:rsid w:val="00516FA3"/>
    <w:rsid w:val="00545446"/>
    <w:rsid w:val="00555C32"/>
    <w:rsid w:val="005E394D"/>
    <w:rsid w:val="0065530D"/>
    <w:rsid w:val="00662DFA"/>
    <w:rsid w:val="00693422"/>
    <w:rsid w:val="006B4542"/>
    <w:rsid w:val="006F038A"/>
    <w:rsid w:val="007201A7"/>
    <w:rsid w:val="00774784"/>
    <w:rsid w:val="007B4FC5"/>
    <w:rsid w:val="007E0DF2"/>
    <w:rsid w:val="007E1D3F"/>
    <w:rsid w:val="00856FFB"/>
    <w:rsid w:val="008609B3"/>
    <w:rsid w:val="00865DB9"/>
    <w:rsid w:val="0089202B"/>
    <w:rsid w:val="008A2001"/>
    <w:rsid w:val="008B15B2"/>
    <w:rsid w:val="008B5297"/>
    <w:rsid w:val="009415D1"/>
    <w:rsid w:val="00947F34"/>
    <w:rsid w:val="00966263"/>
    <w:rsid w:val="009D3F3C"/>
    <w:rsid w:val="00A340F2"/>
    <w:rsid w:val="00A36725"/>
    <w:rsid w:val="00AA4F11"/>
    <w:rsid w:val="00AB2A9E"/>
    <w:rsid w:val="00B114A1"/>
    <w:rsid w:val="00B66C63"/>
    <w:rsid w:val="00B727BE"/>
    <w:rsid w:val="00BC028C"/>
    <w:rsid w:val="00C63896"/>
    <w:rsid w:val="00CE3710"/>
    <w:rsid w:val="00CF2287"/>
    <w:rsid w:val="00D063D0"/>
    <w:rsid w:val="00D214CA"/>
    <w:rsid w:val="00D216F1"/>
    <w:rsid w:val="00D33124"/>
    <w:rsid w:val="00D73210"/>
    <w:rsid w:val="00EB63A0"/>
    <w:rsid w:val="00EC16CD"/>
    <w:rsid w:val="00F65B05"/>
    <w:rsid w:val="00F93BC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A9D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may\AppData\Local\Microsoft\Office\16.0\DTS\en-IN%7b6BD22C98-A70C-48ED-AAD6-DA545D7DD215%7d\%7bEFC1F21D-7E5A-458B-99D4-5EC3AF482D57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9467215187433DA4872F8B7D262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242B-5B8F-4C36-870A-342770E69E01}"/>
      </w:docPartPr>
      <w:docPartBody>
        <w:p w:rsidR="00562DD0" w:rsidRDefault="00562DD0">
          <w:pPr>
            <w:pStyle w:val="D49467215187433DA4872F8B7D262141"/>
          </w:pPr>
          <w:r>
            <w:rPr>
              <w:sz w:val="24"/>
            </w:rPr>
            <w:t>Subtotal</w:t>
          </w:r>
        </w:p>
      </w:docPartBody>
    </w:docPart>
    <w:docPart>
      <w:docPartPr>
        <w:name w:val="3956F14F14474652AB67261C9E67B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5C59-BBC4-4831-8FBF-7915049A657B}"/>
      </w:docPartPr>
      <w:docPartBody>
        <w:p w:rsidR="00562DD0" w:rsidRDefault="00562DD0">
          <w:pPr>
            <w:pStyle w:val="3956F14F14474652AB67261C9E67BE03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89"/>
    <w:rsid w:val="002069A8"/>
    <w:rsid w:val="00562DD0"/>
    <w:rsid w:val="008610EF"/>
    <w:rsid w:val="0090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D49467215187433DA4872F8B7D262141">
    <w:name w:val="D49467215187433DA4872F8B7D262141"/>
  </w:style>
  <w:style w:type="paragraph" w:customStyle="1" w:styleId="3956F14F14474652AB67261C9E67BE03">
    <w:name w:val="3956F14F14474652AB67261C9E67B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{EFC1F21D-7E5A-458B-99D4-5EC3AF482D57}tf16402400_win32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2024-03-08T12:25:00Z</dcterms:created>
  <dcterms:modified xsi:type="dcterms:W3CDTF">2024-03-17T14:14:00Z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